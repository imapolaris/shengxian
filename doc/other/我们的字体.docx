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444444"/>
          <w:szCs w:val="21"/>
        </w:rPr>
        <w:t>rem基准值</w:t>
      </w:r>
      <w:r>
        <w:t xml:space="preserve"> </w:t>
      </w:r>
      <w:r>
        <w:rPr>
          <w:rFonts w:hint="eastAsia"/>
        </w:rPr>
        <w:t>：</w:t>
      </w:r>
      <w:r>
        <w:rPr>
          <w:rStyle w:val="4"/>
          <w:rFonts w:ascii="Consolas" w:hAnsi="Consolas" w:cs="Consolas"/>
          <w:color w:val="C80000"/>
          <w:sz w:val="18"/>
          <w:szCs w:val="18"/>
        </w:rPr>
        <w:t>font-size</w:t>
      </w:r>
      <w:r>
        <w:rPr>
          <w:rFonts w:ascii="Consolas" w:hAnsi="Consolas" w:cs="Consolas"/>
          <w:color w:val="222222"/>
          <w:sz w:val="18"/>
          <w:szCs w:val="18"/>
        </w:rPr>
        <w:t>: </w:t>
      </w:r>
      <w:r>
        <w:rPr>
          <w:rStyle w:val="5"/>
          <w:rFonts w:ascii="Consolas" w:hAnsi="Consolas" w:cs="Consolas"/>
          <w:color w:val="222222"/>
          <w:sz w:val="18"/>
          <w:szCs w:val="18"/>
        </w:rPr>
        <w:t>16px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>
      <w:r>
        <w:rPr>
          <w:rFonts w:hint="eastAsia" w:ascii="Consolas" w:hAnsi="Consolas" w:cs="Consolas"/>
          <w:color w:val="222222"/>
          <w:sz w:val="18"/>
          <w:szCs w:val="18"/>
        </w:rPr>
        <w:t>如</w:t>
      </w:r>
      <w:r>
        <w:rPr>
          <w:rFonts w:ascii="Consolas" w:hAnsi="Consolas" w:cs="Consolas"/>
          <w:color w:val="222222"/>
          <w:sz w:val="18"/>
          <w:szCs w:val="18"/>
        </w:rPr>
        <w:t>：</w:t>
      </w:r>
      <w:r>
        <w:rPr>
          <w:rFonts w:hint="eastAsia" w:ascii="Consolas" w:hAnsi="Consolas" w:cs="Consolas"/>
          <w:color w:val="222222"/>
          <w:sz w:val="18"/>
          <w:szCs w:val="18"/>
        </w:rPr>
        <w:t>1.125rem=1.125*16=</w:t>
      </w:r>
      <w:r>
        <w:rPr>
          <w:rFonts w:ascii="Consolas" w:hAnsi="Consolas" w:cs="Consolas"/>
          <w:color w:val="222222"/>
          <w:sz w:val="18"/>
          <w:szCs w:val="18"/>
        </w:rPr>
        <w:t>18px</w:t>
      </w:r>
      <w:r>
        <w:rPr>
          <w:rFonts w:hint="eastAsia" w:ascii="Consolas" w:hAnsi="Consolas" w:cs="Consolas"/>
          <w:color w:val="222222"/>
          <w:sz w:val="18"/>
          <w:szCs w:val="18"/>
        </w:rPr>
        <w:t>（实际</w:t>
      </w:r>
      <w:r>
        <w:rPr>
          <w:rFonts w:ascii="Consolas" w:hAnsi="Consolas" w:cs="Consolas"/>
          <w:color w:val="222222"/>
          <w:sz w:val="18"/>
          <w:szCs w:val="18"/>
        </w:rPr>
        <w:t>尺寸）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1301750</wp:posOffset>
                </wp:positionV>
                <wp:extent cx="1492885" cy="837565"/>
                <wp:effectExtent l="0" t="4445" r="12065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>
                          <a:off x="0" y="0"/>
                          <a:ext cx="1492885" cy="83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8pt;margin-top:102.5pt;height:65.95pt;width:117.55pt;z-index:251892736;mso-width-relative:page;mso-height-relative:page;" filled="f" stroked="t" coordsize="21600,21600" o:gfxdata="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cwOCTYAAAACwEAAA8AAAAAAAAAAQAgAAAAIgAA&#10;AGRycy9kb3ducmV2LnhtbFBLAQIUABQAAAAIAIdO4kCk3UOnCAIAAMg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1430655</wp:posOffset>
                </wp:positionV>
                <wp:extent cx="223520" cy="310515"/>
                <wp:effectExtent l="0" t="2540" r="5080" b="107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1689735" y="1201420"/>
                          <a:ext cx="22352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4pt;margin-top:112.65pt;height:24.45pt;width:17.6pt;z-index:251659264;mso-width-relative:page;mso-height-relative:page;" filled="f" stroked="t" coordsize="21600,21600" o:gfxdata="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WalT9gAAAAKAQAADwAAAAAAAAAB&#10;ACAAAAAiAAAAZHJzL2Rvd25yZXYueG1sUEsBAhQAFAAAAAgAh07iQABmvPYQAgAA0A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86968729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156845</wp:posOffset>
                </wp:positionV>
                <wp:extent cx="2355215" cy="558165"/>
                <wp:effectExtent l="6350" t="6350" r="19685" b="698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558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999999/margin-top: 0.3125rem;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width: 1.25rem;height: 1.25rem;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pt;margin-top:12.35pt;height:43.95pt;width:185.45pt;z-index:869687296;v-text-anchor:middle;mso-width-relative:page;mso-height-relative:page;" fillcolor="#5B9BD5 [3204]" filled="t" stroked="t" coordsize="21600,21600" o:gfxdata="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MdB7NsAAAAKAQAADwAAAAAAAAABACAAAAAiAAAAZHJzL2Rv&#10;d25yZXYueG1sUEsBAhQAFAAAAAgAh07iQKAurJ9wAgAA1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999999/margin-top: 0.3125rem;</w:t>
                      </w:r>
                    </w:p>
                    <w:p>
                      <w:pPr>
                        <w:jc w:val="both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width: 1.25rem;height: 1.25rem;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6968832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129540</wp:posOffset>
                </wp:positionV>
                <wp:extent cx="180975" cy="942975"/>
                <wp:effectExtent l="32385" t="635" r="15240" b="889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5060" y="2430780"/>
                          <a:ext cx="18097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8pt;margin-top:10.2pt;height:74.25pt;width:14.25pt;z-index:869688320;mso-width-relative:page;mso-height-relative:page;" filled="f" stroked="t" coordsize="21600,21600" o:gfxdata="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1J7Z9gAAAAKAQAADwAAAAAAAAABACAAAAAiAAAAZHJz&#10;L2Rvd25yZXYueG1sUEsBAhQAFAAAAAgAh07iQIGgLgUEAgAAr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margin">
                  <wp:posOffset>3839845</wp:posOffset>
                </wp:positionH>
                <wp:positionV relativeFrom="paragraph">
                  <wp:posOffset>107315</wp:posOffset>
                </wp:positionV>
                <wp:extent cx="1917065" cy="407035"/>
                <wp:effectExtent l="6350" t="6350" r="19685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8"/>
                                <w:szCs w:val="18"/>
                              </w:rPr>
                              <w:t>背景：</w:t>
                            </w:r>
                            <w:r>
                              <w:rPr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</w:rPr>
                              <w:t>#F2F2F2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8"/>
                                <w:szCs w:val="18"/>
                                <w:lang w:val="en-US" w:eastAsia="zh-CN"/>
                              </w:rPr>
                              <w:t>/ColorBf2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35pt;margin-top:8.45pt;height:32.05pt;width:150.95pt;mso-position-horizontal-relative:margin;z-index:251888640;v-text-anchor:middle;mso-width-relative:page;mso-height-relative:page;" fillcolor="#5B9BD5 [3204]" filled="t" stroked="t" coordsize="21600,21600" o:gfxdata="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JFxA12wAAAAkBAAAPAAAAAAAAAAEAIAAAACIAAABkcnMvZG93&#10;bnJldi54bWxQSwECFAAUAAAACACHTuJADsi2X2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8"/>
                          <w:szCs w:val="18"/>
                        </w:rPr>
                        <w:t>背景：</w:t>
                      </w:r>
                      <w:r>
                        <w:rPr>
                          <w:rFonts w:ascii="Consolas" w:hAnsi="Consolas" w:cs="Consolas"/>
                          <w:color w:val="222222"/>
                          <w:sz w:val="18"/>
                          <w:szCs w:val="18"/>
                        </w:rPr>
                        <w:t>#F2F2F2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8"/>
                          <w:szCs w:val="18"/>
                          <w:lang w:val="en-US" w:eastAsia="zh-CN"/>
                        </w:rPr>
                        <w:t>/ColorBf2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4004224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50165</wp:posOffset>
                </wp:positionV>
                <wp:extent cx="1660525" cy="302260"/>
                <wp:effectExtent l="6350" t="6350" r="9525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0.875rem/#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999999/ColorB999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5pt;margin-top:3.95pt;height:23.8pt;width:130.75pt;z-index:254004224;v-text-anchor:middle;mso-width-relative:page;mso-height-relative:page;" fillcolor="#5B9BD5 [3204]" filled="t" stroked="t" coordsize="21600,21600" o:gfxdata="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O308p2wAAAAgBAAAPAAAAAAAAAAEAIAAAACIAAABkcnMv&#10;ZG93bnJldi54bWxQSwECFAAUAAAACACHTuJAfKjRkX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0.875rem/#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999999/ColorB999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40005</wp:posOffset>
                </wp:positionV>
                <wp:extent cx="2076450" cy="40005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1068070"/>
                          <a:ext cx="2076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#ffffff/ColorW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5pt;margin-top:3.15pt;height:31.5pt;width:163.5pt;z-index:251658240;v-text-anchor:middle;mso-width-relative:page;mso-height-relative:page;" fillcolor="#5B9BD5 [3204]" filled="t" stroked="t" coordsize="21600,21600" o:gfxdata="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SfvDdsAAAAIAQAADwAAAAAAAAABACAAAAAi&#10;AAAAZHJzL2Rvd25yZXYueG1sUEsBAhQAFAAAAAgAh07iQG6ohh95AgAA3g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#ffffff/ColorW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23974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154305</wp:posOffset>
                </wp:positionV>
                <wp:extent cx="635000" cy="579120"/>
                <wp:effectExtent l="0" t="3810" r="12700" b="76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 flipH="1">
                          <a:off x="0" y="0"/>
                          <a:ext cx="63500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35pt;margin-top:12.15pt;height:45.6pt;width:50pt;z-index:254239744;mso-width-relative:page;mso-height-relative:page;" filled="f" stroked="t" coordsize="21600,21600" o:gfxdata="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2Wn9cAAAAKAQAADwAAAAAAAAABACAAAAAiAAAA&#10;ZHJzL2Rvd25yZXYueG1sUEsBAhQAFAAAAAgAh07iQLMiBP8IAgAAxw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69809152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4881245</wp:posOffset>
                </wp:positionV>
                <wp:extent cx="1198245" cy="655320"/>
                <wp:effectExtent l="0" t="2540" r="20955" b="889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1"/>
                      </wps:cNvCnPr>
                      <wps:spPr>
                        <a:xfrm flipH="1" flipV="1">
                          <a:off x="3212465" y="7974965"/>
                          <a:ext cx="1198245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2.95pt;margin-top:384.35pt;height:51.6pt;width:94.35pt;z-index:869809152;mso-width-relative:page;mso-height-relative:page;" filled="f" stroked="t" coordsize="21600,21600" o:gfxdata="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sivXnXAAAACwEA&#10;AA8AAAAAAAAAAQAgAAAAIgAAAGRycy9kb3ducmV2LnhtbFBLAQIUABQAAAAIAIdO4kAUkwMVGwIA&#10;AOE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4186555</wp:posOffset>
                </wp:positionV>
                <wp:extent cx="183515" cy="1356360"/>
                <wp:effectExtent l="4445" t="0" r="40640" b="152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V="1">
                          <a:off x="0" y="0"/>
                          <a:ext cx="183515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35pt;margin-top:329.65pt;height:106.8pt;width:14.45pt;z-index:252118016;mso-width-relative:page;mso-height-relative:page;" filled="f" stroked="t" coordsize="21600,21600" o:gfxdata="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7yuq2AAAAAkBAAAPAAAAAAAAAAEAIAAA&#10;ACIAAABkcnMvZG93bnJldi54bWxQSwECFAAUAAAACACHTuJAVc3aDgwCAADLAwAADgAAAAAAAAAB&#10;ACAAAAAnAQAAZHJzL2Uyb0RvYy54bWxQSwUGAAAAAAYABgBZAQAAp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970675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2600960</wp:posOffset>
                </wp:positionV>
                <wp:extent cx="2291080" cy="318770"/>
                <wp:effectExtent l="0" t="4445" r="13970" b="3873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>
                          <a:off x="2806700" y="5694680"/>
                          <a:ext cx="229108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4pt;margin-top:204.8pt;height:25.1pt;width:180.4pt;z-index:869706752;mso-width-relative:page;mso-height-relative:page;" filled="f" stroked="t" coordsize="21600,21600" o:gfxdata="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n7fU2QAAAAsBAAAPAAAA&#10;AAAAAAEAIAAAACIAAABkcnMvZG93bnJldi54bWxQSwECFAAUAAAACACHTuJAxe4h6hQCAADW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9705728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3941445</wp:posOffset>
                </wp:positionV>
                <wp:extent cx="570230" cy="887095"/>
                <wp:effectExtent l="0" t="2540" r="20320" b="571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</wps:cNvCnPr>
                      <wps:spPr>
                        <a:xfrm flipH="1">
                          <a:off x="5473700" y="7035165"/>
                          <a:ext cx="570230" cy="887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1pt;margin-top:310.35pt;height:69.85pt;width:44.9pt;z-index:869705728;mso-width-relative:page;mso-height-relative:page;" filled="f" stroked="t" coordsize="21600,21600" o:gfxdata="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/c7WW2QAAAAsBAAAPAAAA&#10;AAAAAAEAIAAAACIAAABkcnMvZG93bnJldi54bWxQSwECFAAUAAAACACHTuJAcws+AhQCAADW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970470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2082800</wp:posOffset>
                </wp:positionV>
                <wp:extent cx="1991995" cy="518160"/>
                <wp:effectExtent l="0" t="26035" r="8255" b="825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3098165" y="5176520"/>
                          <a:ext cx="1991995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3.95pt;margin-top:164pt;height:40.8pt;width:156.85pt;z-index:869704704;mso-width-relative:page;mso-height-relative:page;" filled="f" stroked="t" coordsize="21600,21600" o:gfxdata="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O2vk1wAAAAsBAAAPAAAA&#10;AAAAAAEAIAAAACIAAABkcnMvZG93bnJldi54bWxQSwECFAAUAAAACACHTuJAspSSmxYCAADg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970368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3379470</wp:posOffset>
                </wp:positionV>
                <wp:extent cx="2181225" cy="561975"/>
                <wp:effectExtent l="6350" t="6350" r="2222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1.0625rem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/#F85825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/ColorOf8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pt;margin-top:266.1pt;height:44.25pt;width:171.75pt;z-index:869703680;v-text-anchor:middle;mso-width-relative:page;mso-height-relative:page;" fillcolor="#5B9BD5 [3204]" filled="t" stroked="t" coordsize="21600,21600" o:gfxdata="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X9j6ndAAAACwEAAA8AAAAAAAAAAQAgAAAAIgAAAGRy&#10;cy9kb3ducmV2LnhtbFBLAQIUABQAAAAIAIdO4kBeYjZ2cgIAANY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1.0625rem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  <w:t>/#F85825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/ColorOf8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97555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3408680</wp:posOffset>
                </wp:positionV>
                <wp:extent cx="1732280" cy="302260"/>
                <wp:effectExtent l="6350" t="6350" r="1397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0.8125rem/#666666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ColorB666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05pt;margin-top:268.4pt;height:23.8pt;width:136.4pt;z-index:253975552;v-text-anchor:middle;mso-width-relative:page;mso-height-relative:page;" fillcolor="#5B9BD5 [3204]" filled="t" stroked="t" coordsize="21600,21600" o:gfxdata="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2vDMjbAAAACgEAAA8AAAAAAAAAAQAgAAAAIgAAAGRycy9k&#10;b3ducmV2LnhtbFBLAQIUABQAAAAIAIdO4kCS0+gj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0.8125rem/#666666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ColorB666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76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2757805</wp:posOffset>
                </wp:positionV>
                <wp:extent cx="504825" cy="695325"/>
                <wp:effectExtent l="0" t="0" r="952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.55pt;margin-top:217.15pt;height:54.75pt;width:39.75pt;z-index:253977600;mso-width-relative:page;mso-height-relative:page;" filled="f" stroked="t" coordsize="21600,21600" o:gfxdata="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d53cvWAAAACgEAAA8AAAAAAAAAAQAgAAAAIgAAAGRycy9kb3ducmV2Lnht&#10;bFBLAQIUABQAAAAIAIdO4kCY6T0I+wEAAKo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94483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2094865</wp:posOffset>
                </wp:positionV>
                <wp:extent cx="2033270" cy="1565910"/>
                <wp:effectExtent l="0" t="0" r="5080" b="152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1"/>
                      </wps:cNvCnPr>
                      <wps:spPr>
                        <a:xfrm flipH="1" flipV="1">
                          <a:off x="0" y="0"/>
                          <a:ext cx="2033270" cy="156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9.9pt;margin-top:164.95pt;height:123.3pt;width:160.1pt;z-index:253944832;mso-width-relative:page;mso-height-relative:page;" filled="f" stroked="t" coordsize="21600,21600" o:gfxdata="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940WtoAAAALAQAADwAAAAAA&#10;AAABACAAAAAiAAAAZHJzL2Rvd25yZXYueG1sUEsBAhQAFAAAAAgAh07iQGFLO1gRAgAA1wMAAA4A&#10;AAAAAAAAAQAgAAAAKQEAAGRycy9lMm9Eb2MueG1sUEsFBgAAAAAGAAYAWQEAAKw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4967605</wp:posOffset>
                </wp:positionV>
                <wp:extent cx="648970" cy="928370"/>
                <wp:effectExtent l="0" t="0" r="17780" b="50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</wps:cNvCnPr>
                      <wps:spPr>
                        <a:xfrm flipH="1" flipV="1">
                          <a:off x="0" y="0"/>
                          <a:ext cx="648970" cy="928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0.05pt;margin-top:391.15pt;height:73.1pt;width:51.1pt;z-index:252801024;mso-width-relative:page;mso-height-relative:page;" filled="f" stroked="t" coordsize="21600,21600" o:gfxdata="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IUSSLaAAAACwEAAA8AAAAAAAAA&#10;AQAgAAAAIgAAAGRycy9kb3ducmV2LnhtbFBLAQIUABQAAAAIAIdO4kBNh3pjDwIAANQDAAAOAAAA&#10;AAAAAAEAIAAAACkBAABkcnMvZTJvRG9jLnhtbFBLBQYAAAAABgAGAFkBAACq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margin">
                  <wp:posOffset>1538605</wp:posOffset>
                </wp:positionH>
                <wp:positionV relativeFrom="paragraph">
                  <wp:posOffset>5744845</wp:posOffset>
                </wp:positionV>
                <wp:extent cx="1244600" cy="302260"/>
                <wp:effectExtent l="6350" t="6350" r="6350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背景：#F6F6F6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15pt;margin-top:452.35pt;height:23.8pt;width:98pt;mso-position-horizontal-relative:margin;z-index:252340224;v-text-anchor:middle;mso-width-relative:page;mso-height-relative:page;" fillcolor="#5B9BD5 [3204]" filled="t" stroked="t" coordsize="21600,21600" o:gfxdata="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PN8+3AAAAAsBAAAPAAAAAAAAAAEAIAAAACIAAABkcnMv&#10;ZG93bnJldi54bWxQSwECFAAUAAAACACHTuJAI0s9g3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背景：#F6F6F6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/ColorBf6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2319655</wp:posOffset>
                </wp:positionV>
                <wp:extent cx="2181225" cy="561975"/>
                <wp:effectExtent l="6350" t="635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0.75rem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/#F85825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eastAsia="zh-CN"/>
                              </w:rPr>
                              <w:t>加粗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/ColorOf8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8pt;margin-top:182.65pt;height:44.25pt;width:171.75pt;z-index:251672576;v-text-anchor:middle;mso-width-relative:page;mso-height-relative:page;" fillcolor="#5B9BD5 [3204]" filled="t" stroked="t" coordsize="21600,21600" o:gfxdata="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NrqpI3gAAAAsBAAAPAAAAAAAAAAEAIAAAACIAAABkcnMv&#10;ZG93bnJldi54bWxQSwECFAAUAAAACACHTuJAEZQmBW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0.75rem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  <w:t>/#F85825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eastAsia="zh-CN"/>
                        </w:rPr>
                        <w:t>加粗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/ColorOf8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1772285</wp:posOffset>
                </wp:positionV>
                <wp:extent cx="1676400" cy="280670"/>
                <wp:effectExtent l="0" t="4445" r="19050" b="387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>
                          <a:off x="3404235" y="3479165"/>
                          <a:ext cx="167640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05pt;margin-top:139.55pt;height:22.1pt;width:132pt;z-index:251665408;mso-width-relative:page;mso-height-relative:page;" filled="f" stroked="t" coordsize="21600,21600" o:gfxdata="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1makPYAAAACwEAAA8AAAAA&#10;AAAAAQAgAAAAIgAAAGRycy9kb3ducmV2LnhtbFBLAQIUABQAAAAIAIdO4kBojJVnFAIAANE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1490980</wp:posOffset>
                </wp:positionV>
                <wp:extent cx="2181225" cy="561975"/>
                <wp:effectExtent l="6350" t="6350" r="2222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635" y="319786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0.6875rem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/#b2b2b2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/ColorBb2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05pt;margin-top:117.4pt;height:44.25pt;width:171.75pt;z-index:251664384;v-text-anchor:middle;mso-width-relative:page;mso-height-relative:page;" fillcolor="#5B9BD5 [3204]" filled="t" stroked="t" coordsize="21600,21600" o:gfxdata="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m/qL3cAAAACwEAAA8AAAAAAAAAAQAgAAAA&#10;IgAAAGRycy9kb3ducmV2LnhtbFBLAQIUABQAAAAIAIdO4kA7hK0/eQIAAN4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0.6875rem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  <w:t>/#b2b2b2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/ColorBb2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881380</wp:posOffset>
                </wp:positionV>
                <wp:extent cx="1047750" cy="133350"/>
                <wp:effectExtent l="0" t="38100" r="190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4023360" y="2588260"/>
                          <a:ext cx="104775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6.8pt;margin-top:69.4pt;height:10.5pt;width:82.5pt;z-index:251663360;mso-width-relative:page;mso-height-relative:page;" filled="f" stroked="t" coordsize="21600,21600" o:gfxdata="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BO2vVAAAACwEAAA8AAAAA&#10;AAAAAQAgAAAAIgAAAGRycy9kb3ducmV2LnhtbFBLAQIUABQAAAAIAIdO4kBMtMwjFwIAANs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795655</wp:posOffset>
                </wp:positionV>
                <wp:extent cx="2076450" cy="4381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110" y="2502535"/>
                          <a:ext cx="2076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0.75rem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2"/>
                                <w:szCs w:val="22"/>
                                <w:lang w:val="en-US" w:eastAsia="zh-CN"/>
                              </w:rPr>
                              <w:t>#999999/ColorB999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3pt;margin-top:62.65pt;height:34.5pt;width:163.5pt;z-index:251662336;v-text-anchor:middle;mso-width-relative:page;mso-height-relative:page;" fillcolor="#5B9BD5 [3204]" filled="t" stroked="t" coordsize="21600,21600" o:gfxdata="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0/f7XdAAAACwEAAA8AAAAAAAAAAQAg&#10;AAAAIgAAAGRycy9kb3ducmV2LnhtbFBLAQIUABQAAAAIAIdO4kBHJ6VcewIAAN4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0.75rem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2"/>
                          <w:szCs w:val="22"/>
                          <w:lang w:val="en-US" w:eastAsia="zh-CN"/>
                        </w:rPr>
                        <w:t>#999999/ColorB999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548005</wp:posOffset>
                </wp:positionV>
                <wp:extent cx="2028825" cy="133350"/>
                <wp:effectExtent l="0" t="4445" r="9525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5135" y="2254885"/>
                          <a:ext cx="20288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05pt;margin-top:43.15pt;height:10.5pt;width:159.75pt;z-index:251661312;mso-width-relative:page;mso-height-relative:page;" filled="f" stroked="t" coordsize="21600,21600" o:gfxdata="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O5Jp9gAAAAKAQAADwAAAAAAAAABACAAAAAiAAAAZHJz&#10;L2Rvd25yZXYueG1sUEsBAhQAFAAAAAgAh07iQA5KaCc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71755</wp:posOffset>
                </wp:positionV>
                <wp:extent cx="2338070" cy="457200"/>
                <wp:effectExtent l="6350" t="6350" r="1778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635" y="1750060"/>
                          <a:ext cx="23380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0.</w:t>
                            </w: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9375rem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2"/>
                                <w:szCs w:val="22"/>
                              </w:rPr>
                              <w:t>/#333333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2"/>
                                <w:szCs w:val="22"/>
                                <w:lang w:val="en-US" w:eastAsia="zh-CN"/>
                              </w:rPr>
                              <w:t>/ColorB333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8pt;margin-top:5.65pt;height:36pt;width:184.1pt;z-index:251660288;v-text-anchor:middle;mso-width-relative:page;mso-height-relative:page;" fillcolor="#5B9BD5 [3204]" filled="t" stroked="t" coordsize="21600,21600" o:gfxdata="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EFERLbAAAACQEAAA8AAAAAAAAAAQAgAAAA&#10;IgAAAGRycy9kb3ducmV2LnhtbFBLAQIUABQAAAAIAIdO4kC7kgrnegIAAN4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0.</w:t>
                      </w: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9375rem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2"/>
                          <w:szCs w:val="22"/>
                        </w:rPr>
                        <w:t>/#333333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2"/>
                          <w:szCs w:val="22"/>
                          <w:lang w:val="en-US" w:eastAsia="zh-CN"/>
                        </w:rPr>
                        <w:t>/ColorB333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352165" cy="5104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750" cy="276225"/>
            <wp:effectExtent l="0" t="0" r="0" b="9525"/>
            <wp:docPr id="10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mc:AlternateContent>
          <mc:Choice Requires="wps">
            <w:drawing>
              <wp:anchor distT="0" distB="0" distL="114300" distR="114300" simplePos="0" relativeHeight="869808128" behindDoc="0" locked="0" layoutInCell="1" allowOverlap="1">
                <wp:simplePos x="0" y="0"/>
                <wp:positionH relativeFrom="margin">
                  <wp:posOffset>3267710</wp:posOffset>
                </wp:positionH>
                <wp:positionV relativeFrom="paragraph">
                  <wp:posOffset>36195</wp:posOffset>
                </wp:positionV>
                <wp:extent cx="2151380" cy="302260"/>
                <wp:effectExtent l="6350" t="6350" r="13970" b="1524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38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#FFFFFF/0.625rem/#ff6e40背景色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 ColorOff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3pt;margin-top:2.85pt;height:23.8pt;width:169.4pt;mso-position-horizontal-relative:margin;z-index:869808128;v-text-anchor:middle;mso-width-relative:page;mso-height-relative:page;" fillcolor="#5B9BD5 [3204]" filled="t" stroked="t" coordsize="21600,21600" o:gfxdata="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QTFPXaAAAACAEAAA8AAAAAAAAAAQAgAAAAIgAAAGRycy9k&#10;b3ducmV2LnhtbFBLAQIUABQAAAAIAIdO4kA0ko23cgIAANY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#FFFFFF/0.625rem/#ff6e40背景色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 ColorOff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margin">
                  <wp:posOffset>-495935</wp:posOffset>
                </wp:positionH>
                <wp:positionV relativeFrom="paragraph">
                  <wp:posOffset>193675</wp:posOffset>
                </wp:positionV>
                <wp:extent cx="1203325" cy="378460"/>
                <wp:effectExtent l="6350" t="6350" r="952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37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背景：#F4F4F4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05pt;margin-top:15.25pt;height:29.8pt;width:94.75pt;mso-position-horizontal-relative:margin;z-index:252110848;v-text-anchor:middle;mso-width-relative:page;mso-height-relative:page;" fillcolor="#5B9BD5 [3204]" filled="t" stroked="t" coordsize="21600,21600" o:gfxdata="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Cylm2wAAAAkBAAAPAAAAAAAAAAEAIAAAACIAAABkcnMv&#10;ZG93bnJldi54bWxQSwECFAAUAAAACACHTuJAeNNBCX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背景：#F4F4F4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/ColorBf4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361268736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210820</wp:posOffset>
                </wp:positionV>
                <wp:extent cx="781050" cy="285750"/>
                <wp:effectExtent l="0" t="4445" r="19050" b="3365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7735" y="112522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05pt;margin-top:16.6pt;height:22.5pt;width:61.5pt;z-index:1361268736;mso-width-relative:page;mso-height-relative:page;" filled="f" stroked="t" coordsize="21600,21600" o:gfxdata="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djv0tgAAAAJAQAADwAAAAAAAAABACAAAAAiAAAAZHJz&#10;L2Rvd25yZXYueG1sUEsBAhQAFAAAAAgAh07iQBXuxIE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61267712" behindDoc="0" locked="0" layoutInCell="1" allowOverlap="1">
                <wp:simplePos x="0" y="0"/>
                <wp:positionH relativeFrom="margin">
                  <wp:posOffset>3592195</wp:posOffset>
                </wp:positionH>
                <wp:positionV relativeFrom="paragraph">
                  <wp:posOffset>-41910</wp:posOffset>
                </wp:positionV>
                <wp:extent cx="2152015" cy="302260"/>
                <wp:effectExtent l="6350" t="6350" r="13335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#FFFFFF/1.125rem/#FF6E40背景色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85pt;margin-top:-3.3pt;height:23.8pt;width:169.45pt;mso-position-horizontal-relative:margin;z-index:1361267712;v-text-anchor:middle;mso-width-relative:page;mso-height-relative:page;" fillcolor="#5B9BD5 [3204]" filled="t" stroked="t" coordsize="21600,21600" o:gfxdata="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7Nq32wAAAAkBAAAPAAAAAAAAAAEAIAAAACIAAABkcnMv&#10;ZG93bnJldi54bWxQSwECFAAUAAAACACHTuJAsa62wH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#FFFFFF/1.125rem/#FF6E40背景色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117452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927100</wp:posOffset>
                </wp:positionV>
                <wp:extent cx="1666875" cy="561975"/>
                <wp:effectExtent l="1270" t="19685" r="8255" b="889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51960" y="1841500"/>
                          <a:ext cx="16668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8pt;margin-top:73pt;height:44.25pt;width:131.25pt;z-index:1361174528;mso-width-relative:page;mso-height-relative:page;" filled="f" stroked="t" coordsize="21600,21600" o:gfxdata="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OP9p2QAAAAsBAAAPAAAAAAAAAAEAIAAAACIAAABk&#10;cnMvZG93bnJldi54bWxQSwECFAAUAAAACACHTuJArLT22AUCAACt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117350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593725</wp:posOffset>
                </wp:positionV>
                <wp:extent cx="466725" cy="819150"/>
                <wp:effectExtent l="1270" t="0" r="8255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61135" y="1508125"/>
                          <a:ext cx="4667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.05pt;margin-top:46.75pt;height:64.5pt;width:36.75pt;z-index:1361173504;mso-width-relative:page;mso-height-relative:page;" filled="f" stroked="t" coordsize="21600,21600" o:gfxdata="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W6Q7tUAAAAJAQAADwAAAAAAAAABACAAAAAiAAAAZHJz&#10;L2Rvd25yZXYueG1sUEsBAhQAFAAAAAgAh07iQMY7FkoHAgAAtg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641536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-212090</wp:posOffset>
                </wp:positionV>
                <wp:extent cx="590550" cy="600075"/>
                <wp:effectExtent l="0" t="3175" r="19050" b="63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2110" y="702310"/>
                          <a:ext cx="5905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3pt;margin-top:-16.7pt;height:47.25pt;width:46.5pt;z-index:806415360;mso-width-relative:page;mso-height-relative:page;" filled="f" stroked="t" coordsize="21600,21600" o:gfxdata="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ZHWC9gAAAAJAQAADwAAAAAAAAABACAAAAAiAAAAZHJzL2Rv&#10;d25yZXYueG1sUEsBAhQAFAAAAAgAh07iQJh6zF0BAgAAqw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06414336" behindDoc="0" locked="0" layoutInCell="1" allowOverlap="1">
                <wp:simplePos x="0" y="0"/>
                <wp:positionH relativeFrom="margin">
                  <wp:posOffset>578485</wp:posOffset>
                </wp:positionH>
                <wp:positionV relativeFrom="paragraph">
                  <wp:posOffset>-485140</wp:posOffset>
                </wp:positionV>
                <wp:extent cx="2151380" cy="302260"/>
                <wp:effectExtent l="6350" t="6350" r="1397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38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#FFFFFF/0.625rem/#ff6e40背景色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55pt;margin-top:-38.2pt;height:23.8pt;width:169.4pt;mso-position-horizontal-relative:margin;z-index:806414336;v-text-anchor:middle;mso-width-relative:page;mso-height-relative:page;" fillcolor="#5B9BD5 [3204]" filled="t" stroked="t" coordsize="21600,21600" o:gfxdata="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pJFAd0AAAAKAQAADwAAAAAAAAABACAAAAAiAAAAZHJz&#10;L2Rvd25yZXYueG1sUEsBAhQAFAAAAAgAh07iQJDBWMF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#FFFFFF/0.625rem/#ff6e40背景色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/ColorOff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4066540" cy="942975"/>
            <wp:effectExtent l="0" t="0" r="10160" b="9525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参考 </w:t>
      </w:r>
      <w:r>
        <w:drawing>
          <wp:inline distT="0" distB="0" distL="114300" distR="114300">
            <wp:extent cx="638175" cy="447675"/>
            <wp:effectExtent l="0" t="0" r="9525" b="9525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1361172480" behindDoc="0" locked="0" layoutInCell="1" allowOverlap="1">
                <wp:simplePos x="0" y="0"/>
                <wp:positionH relativeFrom="margin">
                  <wp:posOffset>235585</wp:posOffset>
                </wp:positionH>
                <wp:positionV relativeFrom="paragraph">
                  <wp:posOffset>114935</wp:posOffset>
                </wp:positionV>
                <wp:extent cx="3036570" cy="302260"/>
                <wp:effectExtent l="6350" t="6350" r="24130" b="152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0.625rem/#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666666/ColorB666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购物车透明的，线条颜色</w:t>
                            </w:r>
                            <w:r>
                              <w:drawing>
                                <wp:inline distT="0" distB="0" distL="114300" distR="114300">
                                  <wp:extent cx="2840990" cy="1992630"/>
                                  <wp:effectExtent l="0" t="0" r="16510" b="7620"/>
                                  <wp:docPr id="55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0990" cy="1992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55pt;margin-top:9.05pt;height:23.8pt;width:239.1pt;mso-position-horizontal-relative:margin;z-index:1361172480;v-text-anchor:middle;mso-width-relative:page;mso-height-relative:page;" fillcolor="#5B9BD5 [3204]" filled="t" stroked="t" coordsize="21600,21600" o:gfxdata="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rLaET2wAAAAgBAAAPAAAAAAAAAAEAIAAAACIAAABkcnMv&#10;ZG93bnJldi54bWxQSwECFAAUAAAACACHTuJAsTGj43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0.625rem/#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666666/ColorB666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购物车透明的，线条颜色</w:t>
                      </w:r>
                      <w:r>
                        <w:drawing>
                          <wp:inline distT="0" distB="0" distL="114300" distR="114300">
                            <wp:extent cx="2840990" cy="1992630"/>
                            <wp:effectExtent l="0" t="0" r="16510" b="7620"/>
                            <wp:docPr id="55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0990" cy="1992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255104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98425</wp:posOffset>
                </wp:positionV>
                <wp:extent cx="2181225" cy="561975"/>
                <wp:effectExtent l="6350" t="6350" r="2222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0.8125rem/#F6F6F6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/ColorBf6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55pt;margin-top:7.75pt;height:44.25pt;width:171.75pt;z-index:254255104;v-text-anchor:middle;mso-width-relative:page;mso-height-relative:page;" fillcolor="#5B9BD5 [3204]" filled="t" stroked="t" coordsize="21600,21600" o:gfxdata="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TwoN9sAAAAKAQAADwAAAAAAAAABACAAAAAiAAAAZHJzL2Rv&#10;d25yZXYueG1sUEsBAhQAFAAAAAgAh07iQAjZ8yp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0.8125rem/#F6F6F6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/ColorBf6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654272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181610</wp:posOffset>
                </wp:positionV>
                <wp:extent cx="3190875" cy="1130300"/>
                <wp:effectExtent l="0" t="4445" r="9525" b="273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</wps:cNvCnPr>
                      <wps:spPr>
                        <a:xfrm flipH="1">
                          <a:off x="0" y="0"/>
                          <a:ext cx="3190875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3pt;margin-top:14.3pt;height:89pt;width:251.25pt;z-index:256542720;mso-width-relative:page;mso-height-relative:page;" filled="f" stroked="t" coordsize="21600,21600" o:gfxdata="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80Gj2AAAAAkBAAAPAAAAAAAAAAEA&#10;IAAAACIAAABkcnMvZG93bnJldi54bWxQSwECFAAUAAAACACHTuJA5qkYcA8CAADMAwAADgAAAAAA&#10;AAABACAAAAAnAQAAZHJzL2Uyb0RvYy54bWxQSwUGAAAAAAYABgBZAQAAq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28340" cy="1533525"/>
            <wp:effectExtent l="0" t="0" r="10160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403020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3609975</wp:posOffset>
                </wp:positionV>
                <wp:extent cx="243205" cy="657225"/>
                <wp:effectExtent l="16510" t="1905" r="6985" b="76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flipH="1">
                          <a:off x="1689735" y="4436110"/>
                          <a:ext cx="24320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6pt;margin-top:284.25pt;height:51.75pt;width:19.15pt;z-index:264030208;mso-width-relative:page;mso-height-relative:page;" filled="f" stroked="t" coordsize="21600,21600" o:gfxdata="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PjHI2QAAAAsBAAAPAAAA&#10;AAAAAAEAIAAAACIAAABkcnMvZG93bnJldi54bWxQSwECFAAUAAAACACHTuJAuaNG4RQCAADT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69811200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305435</wp:posOffset>
                </wp:positionV>
                <wp:extent cx="174625" cy="45720"/>
                <wp:effectExtent l="1270" t="23495" r="14605" b="2603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</wps:cNvCnPr>
                      <wps:spPr>
                        <a:xfrm>
                          <a:off x="2355215" y="1226185"/>
                          <a:ext cx="17462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85pt;margin-top:24.05pt;height:3.6pt;width:13.75pt;z-index:869811200;mso-width-relative:page;mso-height-relative:page;" filled="f" stroked="t" coordsize="21600,21600" o:gfxdata="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i+z1zWAAAACQEAAA8AAAAAAAAAAQAg&#10;AAAAIgAAAGRycy9kb3ducmV2LnhtbFBLAQIUABQAAAAIAIdO4kCsWiaLEAIAAMoDAAAOAAAAAAAA&#10;AAEAIAAAACU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40217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62865</wp:posOffset>
                </wp:positionV>
                <wp:extent cx="1598930" cy="485140"/>
                <wp:effectExtent l="6350" t="6350" r="1397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1.125rem/#333333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05pt;margin-top:4.95pt;height:38.2pt;width:125.9pt;z-index:276402176;v-text-anchor:middle;mso-width-relative:page;mso-height-relative:page;" fillcolor="#5B9BD5 [3204]" filled="t" stroked="t" coordsize="21600,21600" o:gfxdata="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GYR52wAAAAgBAAAPAAAAAAAAAAEAIAAAACIAAABkcnMv&#10;ZG93bnJldi54bWxQSwECFAAUAAAACACHTuJArppHcX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1.125rem/#333333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/ColorB333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2918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1636395</wp:posOffset>
                </wp:positionV>
                <wp:extent cx="1884680" cy="339725"/>
                <wp:effectExtent l="6350" t="6350" r="13970" b="158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</w:rPr>
                              <w:t>0.8125rem/#333333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8"/>
                                <w:szCs w:val="18"/>
                                <w:lang w:val="en-US" w:eastAsia="zh-CN"/>
                              </w:rPr>
                              <w:t>/ColorB333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5pt;margin-top:128.85pt;height:26.75pt;width:148.4pt;z-index:264029184;v-text-anchor:middle;mso-width-relative:page;mso-height-relative:page;" fillcolor="#5B9BD5 [3204]" filled="t" stroked="t" coordsize="21600,21600" o:gfxdata="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RDf+3QAAAAoBAAAPAAAAAAAAAAEAIAAAACIAAABkcnMv&#10;ZG93bnJldi54bWxQSwECFAAUAAAACACHTuJA/nIiO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222222"/>
                          <w:sz w:val="18"/>
                          <w:szCs w:val="18"/>
                        </w:rPr>
                        <w:t>0.8125rem/#333333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8"/>
                          <w:szCs w:val="18"/>
                          <w:lang w:val="en-US" w:eastAsia="zh-CN"/>
                        </w:rPr>
                        <w:t>/ColorB333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981017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745490</wp:posOffset>
                </wp:positionV>
                <wp:extent cx="696595" cy="890905"/>
                <wp:effectExtent l="0" t="0" r="8255" b="444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</wps:cNvCnPr>
                      <wps:spPr>
                        <a:xfrm flipH="1" flipV="1">
                          <a:off x="1637665" y="1665605"/>
                          <a:ext cx="696595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.9pt;margin-top:58.7pt;height:70.15pt;width:54.85pt;z-index:869810176;mso-width-relative:page;mso-height-relative:page;" filled="f" stroked="t" coordsize="21600,21600" o:gfxdata="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yhQ39YAAAAKAQAADwAA&#10;AAAAAAABACAAAAAiAAAAZHJzL2Rvd25yZXYueG1sUEsBAhQAFAAAAAgAh07iQDkTGVYYAgAA3w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6128307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248285</wp:posOffset>
                </wp:positionV>
                <wp:extent cx="1016635" cy="107315"/>
                <wp:effectExtent l="0" t="4445" r="12065" b="406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</wps:cNvCnPr>
                      <wps:spPr>
                        <a:xfrm flipH="1">
                          <a:off x="4004310" y="1162685"/>
                          <a:ext cx="1016635" cy="10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3pt;margin-top:19.55pt;height:8.45pt;width:80.05pt;z-index:-2133684224;mso-width-relative:page;mso-height-relative:page;" filled="f" stroked="t" coordsize="21600,21600" o:gfxdata="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zUUE2AAAAAkBAAAPAAAA&#10;AAAAAAEAIAAAACIAAABkcnMvZG93bnJldi54bWxQSwECFAAUAAAACACHTuJAb0kztBUCAADU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61282048" behindDoc="0" locked="0" layoutInCell="1" allowOverlap="1">
                <wp:simplePos x="0" y="0"/>
                <wp:positionH relativeFrom="margin">
                  <wp:posOffset>3877945</wp:posOffset>
                </wp:positionH>
                <wp:positionV relativeFrom="paragraph">
                  <wp:posOffset>97155</wp:posOffset>
                </wp:positionV>
                <wp:extent cx="2152015" cy="302260"/>
                <wp:effectExtent l="6350" t="6350" r="13335" b="1524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#3CB963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35pt;margin-top:7.65pt;height:23.8pt;width:169.45pt;mso-position-horizontal-relative:margin;z-index:-2133685248;v-text-anchor:middle;mso-width-relative:page;mso-height-relative:page;" fillcolor="#5B9BD5 [3204]" filled="t" stroked="t" coordsize="21600,21600" o:gfxdata="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o66O2wAAAAkBAAAPAAAAAAAAAAEAIAAAACIAAABkcnMv&#10;ZG93bnJldi54bWxQSwECFAAUAAAACACHTuJAGqe2vn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#3CB963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1360409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-730250</wp:posOffset>
                </wp:positionV>
                <wp:extent cx="2181225" cy="561975"/>
                <wp:effectExtent l="6350" t="6350" r="22225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  <w:t>125rem/</w:t>
                            </w:r>
                            <w:r>
                              <w:rPr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8"/>
                                <w:szCs w:val="18"/>
                                <w:lang w:val="en-US" w:eastAsia="zh-CN"/>
                              </w:rPr>
                              <w:t>333333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55pt;margin-top:-57.5pt;height:44.25pt;width:171.75pt;z-index:1913604096;v-text-anchor:middle;mso-width-relative:page;mso-height-relative:page;" fillcolor="#5B9BD5 [3204]" filled="t" stroked="t" coordsize="21600,21600" o:gfxdata="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yqwUXdAAAADAEAAA8AAAAAAAAAAQAgAAAAIgAAAGRy&#10;cy9kb3ducmV2LnhtbFBLAQIUABQAAAAIAIdO4kAVCMga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</w:rPr>
                        <w:t>125rem/</w:t>
                      </w:r>
                      <w:r>
                        <w:rPr>
                          <w:rFonts w:ascii="Consolas" w:hAnsi="Consolas" w:cs="Consolas"/>
                          <w:color w:val="222222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8"/>
                          <w:szCs w:val="18"/>
                          <w:lang w:val="en-US" w:eastAsia="zh-CN"/>
                        </w:rPr>
                        <w:t>333333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631296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4680585</wp:posOffset>
                </wp:positionV>
                <wp:extent cx="2050415" cy="892175"/>
                <wp:effectExtent l="0" t="11430" r="6985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</wps:cNvCnPr>
                      <wps:spPr>
                        <a:xfrm flipH="1" flipV="1">
                          <a:off x="2642235" y="8566785"/>
                          <a:ext cx="2050415" cy="892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8.05pt;margin-top:368.55pt;height:70.25pt;width:161.45pt;z-index:806312960;mso-width-relative:page;mso-height-relative:page;" filled="f" stroked="t" coordsize="21600,21600" o:gfxdata="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gWAr1wAAAAsBAAAP&#10;AAAAAAAAAAEAIAAAACIAAABkcnMvZG93bnJldi54bWxQSwECFAAUAAAACACHTuJAA1uOxRkCAADe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06311936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5572760</wp:posOffset>
                </wp:positionV>
                <wp:extent cx="1732280" cy="302260"/>
                <wp:effectExtent l="6350" t="6350" r="139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0.8125rem/#666666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3pt;margin-top:438.8pt;height:23.8pt;width:136.4pt;z-index:806311936;v-text-anchor:middle;mso-width-relative:page;mso-height-relative:page;" fillcolor="#5B9BD5 [3204]" filled="t" stroked="t" coordsize="21600,21600" o:gfxdata="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o3sCx3gAAAAsBAAAPAAAAAAAAAAEAIAAAACIAAABk&#10;cnMvZG93bnJldi54bWxQSwECFAAUAAAACACHTuJAH/5Hz3ICAADU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0.8125rem/#666666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/ColorB666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3993600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2494280</wp:posOffset>
                </wp:positionV>
                <wp:extent cx="1285875" cy="24130"/>
                <wp:effectExtent l="0" t="26670" r="9525" b="635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</wps:cNvCnPr>
                      <wps:spPr>
                        <a:xfrm flipH="1">
                          <a:off x="3832860" y="6380480"/>
                          <a:ext cx="1285875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3pt;margin-top:196.4pt;height:1.9pt;width:101.25pt;z-index:803993600;mso-width-relative:page;mso-height-relative:page;" filled="f" stroked="t" coordsize="21600,21600" o:gfxdata="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LfnGPYAAAACwEAAA8AAAAA&#10;AAAAAQAgAAAAIgAAAGRycy9kb3ducmV2LnhtbFBLAQIUABQAAAAIAIdO4kAK7NQvFAIAAN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3992576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2212975</wp:posOffset>
                </wp:positionV>
                <wp:extent cx="2181225" cy="561975"/>
                <wp:effectExtent l="6350" t="6350" r="2222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1.125rem/#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55pt;margin-top:174.25pt;height:44.25pt;width:171.75pt;z-index:803992576;v-text-anchor:middle;mso-width-relative:page;mso-height-relative:page;" fillcolor="#5B9BD5 [3204]" filled="t" stroked="t" coordsize="21600,21600" o:gfxdata="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4SsZt4AAAALAQAADwAAAAAAAAABACAAAAAiAAAAZHJz&#10;L2Rvd25yZXYueG1sUEsBAhQAFAAAAAgAh07iQMdZWfd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1.125rem/#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4060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1470025</wp:posOffset>
                </wp:positionV>
                <wp:extent cx="2181225" cy="561975"/>
                <wp:effectExtent l="6350" t="6350" r="2222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和分类的一样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05pt;margin-top:115.75pt;height:44.25pt;width:171.75pt;z-index:259140608;v-text-anchor:middle;mso-width-relative:page;mso-height-relative:page;" fillcolor="#5B9BD5 [3204]" filled="t" stroked="t" coordsize="21600,21600" o:gfxdata="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mGpV3QAAAAsBAAAPAAAAAAAAAAEAIAAAACIAAABkcnMv&#10;ZG93bnJldi54bWxQSwECFAAUAAAACACHTuJAXsrz1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和分类的一样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02611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1220470</wp:posOffset>
                </wp:positionV>
                <wp:extent cx="2294255" cy="530860"/>
                <wp:effectExtent l="0" t="19685" r="10795" b="209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</wps:cNvCnPr>
                      <wps:spPr>
                        <a:xfrm flipH="1" flipV="1">
                          <a:off x="0" y="0"/>
                          <a:ext cx="2294255" cy="53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9.4pt;margin-top:96.1pt;height:41.8pt;width:180.65pt;z-index:264026112;mso-width-relative:page;mso-height-relative:page;" filled="f" stroked="t" coordsize="21600,21600" o:gfxdata="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X3/9kAAAALAQAADwAAAAAA&#10;AAABACAAAAAiAAAAZHJzL2Rvd25yZXYueG1sUEsBAhQAFAAAAAgAh07iQFK0zWMSAgAA1QMAAA4A&#10;AAAAAAAAAQAgAAAAKAEAAGRycy9lMm9Eb2MueG1sUEsFBgAAAAAGAAYAWQEAAKw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9650918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4337685</wp:posOffset>
                </wp:positionV>
                <wp:extent cx="590550" cy="1181100"/>
                <wp:effectExtent l="4445" t="0" r="14605" b="190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55pt;margin-top:341.55pt;height:93pt;width:46.5pt;z-index:796509184;mso-width-relative:page;mso-height-relative:page;" filled="f" stroked="t" coordsize="21600,21600" o:gfxdata="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bYkZS2QAAAAsBAAAPAAAAAAAAAAEAIAAAACIAAABkcnMvZG93bnJl&#10;di54bWxQSwECFAAUAAAACACHTuJAYFEuYPwBAACkAwAADgAAAAAAAAABACAAAAAo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479216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2394585</wp:posOffset>
                </wp:positionV>
                <wp:extent cx="826135" cy="3244850"/>
                <wp:effectExtent l="18415" t="0" r="12700" b="127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135" cy="324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.55pt;margin-top:188.55pt;height:255.5pt;width:65.05pt;z-index:647921664;mso-width-relative:page;mso-height-relative:page;" filled="f" stroked="t" coordsize="21600,21600" o:gfxdata="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ftPI9kAAAAKAQAADwAAAAAAAAABACAAAAAiAAAAZHJzL2Rv&#10;d25yZXYueG1sUEsBAhQAFAAAAAgAh07iQJFdMQ4AAgAArgMAAA4AAAAAAAAAAQAgAAAAKA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9334144" behindDoc="0" locked="0" layoutInCell="1" allowOverlap="1">
                <wp:simplePos x="0" y="0"/>
                <wp:positionH relativeFrom="margin">
                  <wp:posOffset>-8255</wp:posOffset>
                </wp:positionH>
                <wp:positionV relativeFrom="paragraph">
                  <wp:posOffset>5364480</wp:posOffset>
                </wp:positionV>
                <wp:extent cx="2152015" cy="302260"/>
                <wp:effectExtent l="6350" t="6350" r="13335" b="152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#3CB963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/ColorG3c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背景色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,线框都是绿色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5pt;margin-top:422.4pt;height:23.8pt;width:169.45pt;mso-position-horizontal-relative:margin;z-index:499334144;v-text-anchor:middle;mso-width-relative:page;mso-height-relative:page;" fillcolor="#5B9BD5 [3204]" filled="t" stroked="t" coordsize="21600,21600" o:gfxdata="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nuQ2bdAAAACgEAAA8AAAAAAAAAAQAgAAAAIgAAAGRy&#10;cy9kb3ducmV2LnhtbFBLAQIUABQAAAAIAIdO4kBj/yct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#3CB963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/ColorG3c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背景色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,线框都是绿色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024473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4620260</wp:posOffset>
                </wp:positionV>
                <wp:extent cx="1007110" cy="75565"/>
                <wp:effectExtent l="0" t="4445" r="2540" b="342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1"/>
                      </wps:cNvCnPr>
                      <wps:spPr>
                        <a:xfrm flipH="1">
                          <a:off x="0" y="0"/>
                          <a:ext cx="1007110" cy="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8.3pt;margin-top:363.8pt;height:5.95pt;width:79.3pt;z-index:400244736;mso-width-relative:page;mso-height-relative:page;" filled="f" stroked="t" coordsize="21600,21600" o:gfxdata="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KKPDNkAAAALAQAADwAAAAAAAAABACAAAAAi&#10;AAAAZHJzL2Rvd25yZXYueG1sUEsBAhQAFAAAAAgAh07iQLDkU5IJAgAAygMAAA4AAAAAAAAAAQAg&#10;AAAAKAEAAGRycy9lMm9Eb2MueG1sUEsFBgAAAAAGAAYAWQEAAKM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746624" behindDoc="0" locked="0" layoutInCell="1" allowOverlap="1">
                <wp:simplePos x="0" y="0"/>
                <wp:positionH relativeFrom="margin">
                  <wp:posOffset>3906520</wp:posOffset>
                </wp:positionH>
                <wp:positionV relativeFrom="paragraph">
                  <wp:posOffset>4469130</wp:posOffset>
                </wp:positionV>
                <wp:extent cx="2152015" cy="302260"/>
                <wp:effectExtent l="6350" t="6350" r="13335" b="1524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#FFFFFF/1.125rem/#FF6E40背景色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6pt;margin-top:351.9pt;height:23.8pt;width:169.45pt;mso-position-horizontal-relative:margin;z-index:350746624;v-text-anchor:middle;mso-width-relative:page;mso-height-relative:page;" fillcolor="#5B9BD5 [3204]" filled="t" stroked="t" coordsize="21600,21600" o:gfxdata="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4BstHdAAAACwEAAA8AAAAAAAAAAQAgAAAAIgAAAGRy&#10;cy9kb3ducmV2LnhtbFBLAQIUABQAAAAIAIdO4kBdZNs9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#FFFFFF/1.125rem/#FF6E40背景色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/ColorOff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65344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695325</wp:posOffset>
                </wp:positionV>
                <wp:extent cx="2533650" cy="303530"/>
                <wp:effectExtent l="0" t="28575" r="19050" b="107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</wps:cNvCnPr>
                      <wps:spPr>
                        <a:xfrm flipH="1" flipV="1">
                          <a:off x="0" y="0"/>
                          <a:ext cx="253365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3.8pt;margin-top:54.75pt;height:23.9pt;width:199.5pt;z-index:350653440;mso-width-relative:page;mso-height-relative:page;" filled="f" stroked="t" coordsize="21600,21600" o:gfxdata="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A8aVtgAAAALAQAADwAAAAAAAAAB&#10;ACAAAAAiAAAAZHJzL2Rvd25yZXYueG1sUEsBAhQAFAAAAAgAh07iQIUfQuQQAgAA1QMAAA4AAAAA&#10;AAAAAQAgAAAAJwEAAGRycy9lMm9Eb2MueG1sUEsFBgAAAAAGAAYAWQEAAKk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284544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717550</wp:posOffset>
                </wp:positionV>
                <wp:extent cx="2181225" cy="561975"/>
                <wp:effectExtent l="6350" t="6350" r="22225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</w:rPr>
                              <w:t>0.8125rem/#F85825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/ColorOf8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3pt;margin-top:56.5pt;height:44.25pt;width:171.75pt;z-index:338284544;v-text-anchor:middle;mso-width-relative:page;mso-height-relative:page;" fillcolor="#5B9BD5 [3204]" filled="t" stroked="t" coordsize="21600,21600" o:gfxdata="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za/y3AAAAAsBAAAPAAAAAAAAAAEAIAAAACIAAABkcnMv&#10;ZG93bnJldi54bWxQSwECFAAUAAAACACHTuJAPt+3an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</w:rPr>
                        <w:t>0.8125rem/#F85825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/ColorOf8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786432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3270250</wp:posOffset>
                </wp:positionV>
                <wp:extent cx="2181225" cy="561975"/>
                <wp:effectExtent l="6350" t="6350" r="22225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和分类的一样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55pt;margin-top:257.5pt;height:44.25pt;width:171.75pt;z-index:288786432;v-text-anchor:middle;mso-width-relative:page;mso-height-relative:page;" fillcolor="#5B9BD5 [3204]" filled="t" stroked="t" coordsize="21600,21600" o:gfxdata="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uRUINwAAAALAQAADwAAAAAAAAABACAAAAAiAAAAZHJz&#10;L2Rvd25yZXYueG1sUEsBAhQAFAAAAAgAh07iQGjMt5Z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和分类的一样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1155328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3428365</wp:posOffset>
                </wp:positionV>
                <wp:extent cx="2514600" cy="123190"/>
                <wp:effectExtent l="0" t="34290" r="0" b="139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</wps:cNvCnPr>
                      <wps:spPr>
                        <a:xfrm flipH="1" flipV="1">
                          <a:off x="0" y="0"/>
                          <a:ext cx="2514600" cy="12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7.55pt;margin-top:269.95pt;height:9.7pt;width:198pt;z-index:301155328;mso-width-relative:page;mso-height-relative:page;" filled="f" stroked="t" coordsize="21600,21600" o:gfxdata="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O0j2QAAAAsBAAAPAAAAAAAA&#10;AAEAIAAAACIAAABkcnMvZG93bnJldi54bWxQSwECFAAUAAAACACHTuJAekI2MBECAADVAwAADgAA&#10;AAAAAAABACAAAAAoAQAAZHJzL2Uyb0RvYy54bWxQSwUGAAAAAAYABgBZAQAAq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409315" cy="4904740"/>
            <wp:effectExtent l="0" t="0" r="635" b="1016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11054336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178435</wp:posOffset>
                </wp:positionV>
                <wp:extent cx="2181225" cy="561975"/>
                <wp:effectExtent l="6350" t="6350" r="22225" b="2222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  <w:t>125rem/#F85825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8pt;margin-top:14.05pt;height:44.25pt;width:171.75pt;z-index:-1184423936;v-text-anchor:middle;mso-width-relative:page;mso-height-relative:page;" fillcolor="#5B9BD5 [3204]" filled="t" stroked="t" coordsize="21600,21600" o:gfxdata="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p6Fw3AAAAAoBAAAPAAAAAAAAAAEAIAAAACIAAABkcnMv&#10;ZG93bnJldi54bWxQSwECFAAUAAAACACHTuJAeEs5K3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</w:rPr>
                        <w:t>125rem/#F85825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1361843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-143510</wp:posOffset>
                </wp:positionV>
                <wp:extent cx="2181225" cy="561975"/>
                <wp:effectExtent l="6350" t="6350" r="22225" b="2222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1.125rem/#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3pt;margin-top:-11.3pt;height:44.25pt;width:171.75pt;z-index:-1581348864;v-text-anchor:middle;mso-width-relative:page;mso-height-relative:page;" fillcolor="#5B9BD5 [3204]" filled="t" stroked="t" coordsize="21600,21600" o:gfxdata="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aYfoXcAAAACgEAAA8AAAAAAAAAAQAgAAAAIgAAAGRycy9k&#10;b3ducmV2LnhtbFBLAQIUABQAAAAIAIdO4kB47lxE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1.125rem/#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1361945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22225</wp:posOffset>
                </wp:positionV>
                <wp:extent cx="119380" cy="626745"/>
                <wp:effectExtent l="32385" t="635" r="19685" b="127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</wps:cNvCnPr>
                      <wps:spPr>
                        <a:xfrm flipH="1">
                          <a:off x="3566160" y="1380490"/>
                          <a:ext cx="119380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.8pt;margin-top:1.75pt;height:49.35pt;width:9.4pt;z-index:-1581347840;mso-width-relative:page;mso-height-relative:page;" filled="f" stroked="t" coordsize="21600,21600" o:gfxdata="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TSBItcAAAAJAQAADwAAAAAA&#10;AAABACAAAAAiAAAAZHJzL2Rvd25yZXYueG1sUEsBAhQAFAAAAAgAh07iQNO+zeoUAgAA0w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80613376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584835</wp:posOffset>
                </wp:positionV>
                <wp:extent cx="2181225" cy="248920"/>
                <wp:effectExtent l="6350" t="6350" r="22225" b="1143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0.9375rem/#2eb257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/ColorG2e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pt;margin-top:46.05pt;height:19.6pt;width:171.75pt;z-index:880613376;v-text-anchor:middle;mso-width-relative:page;mso-height-relative:page;" fillcolor="#5B9BD5 [3204]" filled="t" stroked="t" coordsize="21600,21600" o:gfxdata="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oiQo9sAAAAKAQAADwAAAAAAAAABACAAAAAiAAAAZHJz&#10;L2Rvd25yZXYueG1sUEsBAhQAFAAAAAgAh07iQLnAsVF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0.9375rem/#2eb257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/ColorG2e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382080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6165850</wp:posOffset>
                </wp:positionV>
                <wp:extent cx="609600" cy="933450"/>
                <wp:effectExtent l="0" t="0" r="19050" b="1905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32910" y="7674610"/>
                          <a:ext cx="60960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3pt;margin-top:485.5pt;height:73.5pt;width:48pt;z-index:238382080;mso-width-relative:page;mso-height-relative:page;" filled="f" stroked="t" coordsize="21600,21600" o:gfxdata="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0dj2vWAAAADAEAAA8AAAAAAAAAAQAgAAAAIgAA&#10;AGRycy9kb3ducmV2LnhtbFBLAQIUABQAAAAIAIdO4kD73H9tCgIAAL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253568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6076950</wp:posOffset>
                </wp:positionV>
                <wp:extent cx="38100" cy="581025"/>
                <wp:effectExtent l="16510" t="0" r="59690" b="952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80460" y="7585710"/>
                          <a:ext cx="381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9.8pt;margin-top:478.5pt;height:45.75pt;width:3pt;z-index:1662535680;mso-width-relative:page;mso-height-relative:page;" filled="f" stroked="t" coordsize="21600,21600" o:gfxdata="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RKsoNoAAAAMAQAADwAAAAAAAAABACAAAAAiAAAAZHJz&#10;L2Rvd25yZXYueG1sUEsBAhQAFAAAAAgAh07iQNxOOikCAgAAqwMAAA4AAAAAAAAAAQAgAAAAK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357747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6173470</wp:posOffset>
                </wp:positionV>
                <wp:extent cx="292735" cy="414020"/>
                <wp:effectExtent l="0" t="0" r="12065" b="508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1"/>
                      </wps:cNvCnPr>
                      <wps:spPr>
                        <a:xfrm flipH="1" flipV="1">
                          <a:off x="5147310" y="7682230"/>
                          <a:ext cx="292735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5.3pt;margin-top:486.1pt;height:32.6pt;width:23.05pt;z-index:1033577472;mso-width-relative:page;mso-height-relative:page;" filled="f" stroked="t" coordsize="21600,21600" o:gfxdata="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4ILWv1gAAAAwBAAAP&#10;AAAAAAAAAAEAIAAAACIAAABkcnMvZG93bnJldi54bWxQSwECFAAUAAAACACHTuJAzM44/RoCAADd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4487040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3421380</wp:posOffset>
                </wp:positionV>
                <wp:extent cx="561975" cy="371475"/>
                <wp:effectExtent l="0" t="3810" r="9525" b="571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8760" y="4930140"/>
                          <a:ext cx="5619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8.8pt;margin-top:269.4pt;height:29.25pt;width:44.25pt;z-index:934487040;mso-width-relative:page;mso-height-relative:page;" filled="f" stroked="t" coordsize="21600,21600" o:gfxdata="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5Dfv2gAAAAsBAAAPAAAAAAAAAAEAIAAAACIAAABk&#10;cnMvZG93bnJldi54bWxQSwECFAAUAAAACACHTuJAQXcDzQQCAACs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4486016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2986405</wp:posOffset>
                </wp:positionV>
                <wp:extent cx="2143125" cy="448310"/>
                <wp:effectExtent l="6350" t="6350" r="22225" b="2159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0.9375rem/#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55pt;margin-top:235.15pt;height:35.3pt;width:168.75pt;z-index:934486016;v-text-anchor:middle;mso-width-relative:page;mso-height-relative:page;" fillcolor="#5B9BD5 [3204]" filled="t" stroked="t" coordsize="21600,21600" o:gfxdata="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Zrn33gAAAAsBAAAPAAAAAAAAAAEAIAAAACIAAABk&#10;cnMvZG93bnJldi54bWxQSwECFAAUAAAACACHTuJAZZpl4nICAADU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0.9375rem/#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52883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4890135</wp:posOffset>
                </wp:positionV>
                <wp:extent cx="1390650" cy="539750"/>
                <wp:effectExtent l="0" t="15240" r="19050" b="1651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1"/>
                      </wps:cNvCnPr>
                      <wps:spPr>
                        <a:xfrm flipH="1" flipV="1">
                          <a:off x="3366135" y="6398895"/>
                          <a:ext cx="139065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5.05pt;margin-top:385.05pt;height:42.5pt;width:109.5pt;z-index:305528832;mso-width-relative:page;mso-height-relative:page;" filled="f" stroked="t" coordsize="21600,21600" o:gfxdata="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cI1lPWAAAACwEAAA8A&#10;AAAAAAAAAQAgAAAAIgAAAGRycy9kb3ducmV2LnhtbFBLAQIUABQAAAAIAIdO4kD2OuFDGQIAAN4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527808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5205730</wp:posOffset>
                </wp:positionV>
                <wp:extent cx="2143125" cy="448310"/>
                <wp:effectExtent l="6350" t="6350" r="22225" b="2159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0.875rem/#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666666/ColorB666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55pt;margin-top:409.9pt;height:35.3pt;width:168.75pt;z-index:305527808;v-text-anchor:middle;mso-width-relative:page;mso-height-relative:page;" fillcolor="#5B9BD5 [3204]" filled="t" stroked="t" coordsize="21600,21600" o:gfxdata="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5eDhDcAAAACwEAAA8AAAAAAAAAAQAgAAAAIgAAAGRy&#10;cy9kb3ducmV2LnhtbFBLAQIUABQAAAAIAIdO4kDOk2Wc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0.875rem/#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666666/ColorB666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153792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4296410</wp:posOffset>
                </wp:positionV>
                <wp:extent cx="2114550" cy="20320"/>
                <wp:effectExtent l="0" t="29845" r="0" b="6413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</wps:cNvCnPr>
                      <wps:spPr>
                        <a:xfrm flipH="1">
                          <a:off x="3318510" y="5805170"/>
                          <a:ext cx="211455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3pt;margin-top:338.3pt;height:1.6pt;width:166.5pt;z-index:-323429376;mso-width-relative:page;mso-height-relative:page;" filled="f" stroked="t" coordsize="21600,21600" o:gfxdata="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8kAifYAAAACwEAAA8AAAAA&#10;AAAAAQAgAAAAIgAAAGRycy9kb3ducmV2LnhtbFBLAQIUABQAAAAIAIdO4kBeZudOFAIAAN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644825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4072255</wp:posOffset>
                </wp:positionV>
                <wp:extent cx="2143125" cy="448310"/>
                <wp:effectExtent l="6350" t="6350" r="22225" b="2159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0.875rem/#999999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/ColorB999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8pt;margin-top:320.65pt;height:35.3pt;width:168.75pt;z-index:-898519040;v-text-anchor:middle;mso-width-relative:page;mso-height-relative:page;" fillcolor="#5B9BD5 [3204]" filled="t" stroked="t" coordsize="21600,21600" o:gfxdata="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YXBr94AAAAMAQAADwAAAAAAAAABACAAAAAiAAAAZHJz&#10;L2Rvd25yZXYueG1sUEsBAhQAFAAAAAgAh07iQGhptQB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0.875rem/#999999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/ColorB999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153689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2577465</wp:posOffset>
                </wp:positionV>
                <wp:extent cx="986155" cy="347980"/>
                <wp:effectExtent l="0" t="4445" r="4445" b="2857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</wps:cNvCnPr>
                      <wps:spPr>
                        <a:xfrm flipH="1">
                          <a:off x="2556510" y="4086225"/>
                          <a:ext cx="986155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3pt;margin-top:202.95pt;height:27.4pt;width:77.65pt;z-index:-323430400;mso-width-relative:page;mso-height-relative:page;" filled="f" stroked="t" coordsize="21600,21600" o:gfxdata="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FgzMfZAAAACwEA&#10;AA8AAAAAAAAAAQAgAAAAIgAAAGRycy9kb3ducmV2LnhtbFBLAQIUABQAAAAIAIdO4kCjP+x1GQIA&#10;ANM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153587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2129155</wp:posOffset>
                </wp:positionV>
                <wp:extent cx="2143125" cy="448310"/>
                <wp:effectExtent l="6350" t="6350" r="22225" b="2159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0.875rem/#999999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/ColorB999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55pt;margin-top:167.65pt;height:35.3pt;width:168.75pt;z-index:-323431424;v-text-anchor:middle;mso-width-relative:page;mso-height-relative:page;" fillcolor="#5B9BD5 [3204]" filled="t" stroked="t" coordsize="21600,21600" o:gfxdata="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UEPe3gAAAAsBAAAPAAAAAAAAAAEAIAAAACIAAABk&#10;cnMvZG93bnJldi54bWxQSwECFAAUAAAACACHTuJA9cOUUXICAADU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0.875rem/#999999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/ColorB999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2578688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1563370</wp:posOffset>
                </wp:positionV>
                <wp:extent cx="938530" cy="641985"/>
                <wp:effectExtent l="0" t="0" r="13970" b="571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</wps:cNvCnPr>
                      <wps:spPr>
                        <a:xfrm flipH="1" flipV="1">
                          <a:off x="5375910" y="3072130"/>
                          <a:ext cx="938530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3.1pt;margin-top:123.1pt;height:50.55pt;width:73.9pt;z-index:-952388608;mso-width-relative:page;mso-height-relative:page;" filled="f" stroked="t" coordsize="21600,21600" o:gfxdata="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JiDRtYAAAALAQAADwAA&#10;AAAAAAABACAAAAAiAAAAZHJzL2Rvd25yZXYueG1sUEsBAhQAFAAAAAgAh07iQF6+/KkYAgAA3Q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2577664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2205355</wp:posOffset>
                </wp:positionV>
                <wp:extent cx="2176145" cy="271780"/>
                <wp:effectExtent l="6350" t="6350" r="8255" b="76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width: 1rem; height: 1rem;/#C7C7C7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/ColorBc7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3pt;margin-top:173.65pt;height:21.4pt;width:171.35pt;z-index:-952389632;v-text-anchor:middle;mso-width-relative:page;mso-height-relative:page;" fillcolor="#5B9BD5 [3204]" filled="t" stroked="t" coordsize="21600,21600" o:gfxdata="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sfpCy3QAAAAsBAAAPAAAAAAAAAAEAIAAAACIAAABk&#10;cnMvZG93bnJldi54bWxQSwECFAAUAAAACACHTuJAZxVDSX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width: 1rem; height: 1rem;/#C7C7C7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/ColorBc7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362150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2887345</wp:posOffset>
                </wp:positionV>
                <wp:extent cx="514350" cy="494665"/>
                <wp:effectExtent l="0" t="0" r="19050" b="1968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1"/>
                      </wps:cNvCnPr>
                      <wps:spPr>
                        <a:xfrm flipH="1" flipV="1">
                          <a:off x="2032635" y="4453255"/>
                          <a:ext cx="51435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0.05pt;margin-top:227.35pt;height:38.95pt;width:40.5pt;z-index:-1581345792;mso-width-relative:page;mso-height-relative:page;" filled="f" stroked="t" coordsize="21600,21600" o:gfxdata="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rIfK9YAAAALAQAADwAA&#10;AAAAAAABACAAAAAiAAAAZHJzL2Rvd25yZXYueG1sUEsBAhQAFAAAAAgAh07iQEcx1RoYAgAA3Q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0614400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3157855</wp:posOffset>
                </wp:positionV>
                <wp:extent cx="2143125" cy="448310"/>
                <wp:effectExtent l="6350" t="6350" r="22225" b="215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0.9375rem/#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55pt;margin-top:248.65pt;height:35.3pt;width:168.75pt;z-index:880614400;v-text-anchor:middle;mso-width-relative:page;mso-height-relative:page;" fillcolor="#5B9BD5 [3204]" filled="t" stroked="t" coordsize="21600,21600" o:gfxdata="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3GYzt4AAAALAQAADwAAAAAAAAABACAAAAAiAAAA&#10;ZHJzL2Rvd25yZXYueG1sUEsBAhQAFAAAAAgAh07iQKPQlK1zAgAA1AQAAA4AAAAAAAAAAQAgAAAA&#10;L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0.9375rem/#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3620480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833755</wp:posOffset>
                </wp:positionV>
                <wp:extent cx="786130" cy="672465"/>
                <wp:effectExtent l="0" t="3810" r="13970" b="95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2"/>
                      </wps:cNvCnPr>
                      <wps:spPr>
                        <a:xfrm flipH="1">
                          <a:off x="4880610" y="2352040"/>
                          <a:ext cx="78613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3pt;margin-top:65.65pt;height:52.95pt;width:61.9pt;z-index:-1581346816;mso-width-relative:page;mso-height-relative:page;" filled="f" stroked="t" coordsize="21600,21600" o:gfxdata="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GqV/i2gAAAAsBAAAPAAAA&#10;AAAAAAEAIAAAACIAAABkcnMvZG93bnJldi54bWxQSwECFAAUAAAACACHTuJAeNXpoxMCAADT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171315" cy="6142990"/>
            <wp:effectExtent l="0" t="0" r="635" b="10160"/>
            <wp:docPr id="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1033576448" behindDoc="0" locked="0" layoutInCell="1" allowOverlap="1">
                <wp:simplePos x="0" y="0"/>
                <wp:positionH relativeFrom="margin">
                  <wp:posOffset>4297045</wp:posOffset>
                </wp:positionH>
                <wp:positionV relativeFrom="paragraph">
                  <wp:posOffset>96520</wp:posOffset>
                </wp:positionV>
                <wp:extent cx="2152015" cy="302260"/>
                <wp:effectExtent l="6350" t="6350" r="13335" b="1524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#FFFFFF/1.125rem/#FF6E40/ColorOff背景色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35pt;margin-top:7.6pt;height:23.8pt;width:169.45pt;mso-position-horizontal-relative:margin;z-index:1033576448;v-text-anchor:middle;mso-width-relative:page;mso-height-relative:page;" fillcolor="#5B9BD5 [3204]" filled="t" stroked="t" coordsize="21600,21600" o:gfxdata="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47n/U2wAAAAoBAAAPAAAAAAAAAAEAIAAAACIAAABkcnMv&#10;ZG93bnJldi54bWxQSwECFAAUAAAACACHTuJAvPgDTX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#FFFFFF/1.125rem/#FF6E40/ColorOff背景色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66253465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29845</wp:posOffset>
                </wp:positionV>
                <wp:extent cx="2143125" cy="448310"/>
                <wp:effectExtent l="6350" t="6350" r="22225" b="2159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0.9375rem/#333333/ColorB333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05pt;margin-top:2.35pt;height:35.3pt;width:168.75pt;z-index:1662534656;v-text-anchor:middle;mso-width-relative:page;mso-height-relative:page;" fillcolor="#5B9BD5 [3204]" filled="t" stroked="t" coordsize="21600,21600" o:gfxdata="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rTmFtsAAAAIAQAADwAAAAAAAAABACAAAAAiAAAAZHJz&#10;L2Rvd25yZXYueG1sUEsBAhQAFAAAAAgAh07iQDOJZR5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0.9375rem/#333333/ColorB333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3838105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144145</wp:posOffset>
                </wp:positionV>
                <wp:extent cx="2181225" cy="561975"/>
                <wp:effectExtent l="6350" t="6350" r="22225" b="222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0.9375rem/#F85825/ColorOf8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55pt;margin-top:11.35pt;height:44.25pt;width:171.75pt;z-index:238381056;v-text-anchor:middle;mso-width-relative:page;mso-height-relative:page;" fillcolor="#5B9BD5 [3204]" filled="t" stroked="t" coordsize="21600,21600" o:gfxdata="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LclVdwAAAAKAQAADwAAAAAAAAABACAAAAAiAAAAZHJz&#10;L2Rvd25yZXYueG1sUEsBAhQAFAAAAAgAh07iQNNCOVV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0.9375rem/#F85825/ColorOf8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6734028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1837690</wp:posOffset>
                </wp:positionV>
                <wp:extent cx="695325" cy="36195"/>
                <wp:effectExtent l="0" t="44450" r="9525" b="3365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1"/>
                      </wps:cNvCnPr>
                      <wps:spPr>
                        <a:xfrm flipH="1" flipV="1">
                          <a:off x="4451985" y="3148330"/>
                          <a:ext cx="695325" cy="3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0.55pt;margin-top:144.7pt;height:2.85pt;width:54.75pt;z-index:867340288;mso-width-relative:page;mso-height-relative:page;" filled="f" stroked="t" coordsize="21600,21600" o:gfxdata="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MQTKNYAAAALAQAADwAA&#10;AAAAAAABACAAAAAiAAAAZHJzL2Rvd25yZXYueG1sUEsBAhQAFAAAAAgAh07iQMsMKOwYAgAA3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7339264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1592580</wp:posOffset>
                </wp:positionV>
                <wp:extent cx="2181225" cy="561975"/>
                <wp:effectExtent l="6350" t="6350" r="22225" b="2222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0"/>
                                <w:szCs w:val="10"/>
                                <w:lang w:val="en-US" w:eastAsia="zh-CN"/>
                              </w:rPr>
                              <w:t>width: 1.25rem;height: 1.25rem;/#2eb257/ColorG2e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3pt;margin-top:125.4pt;height:44.25pt;width:171.75pt;z-index:867339264;v-text-anchor:middle;mso-width-relative:page;mso-height-relative:page;" fillcolor="#5B9BD5 [3204]" filled="t" stroked="t" coordsize="21600,21600" o:gfxdata="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28jAd4AAAALAQAADwAAAAAAAAABACAAAAAiAAAAZHJz&#10;L2Rvd25yZXYueG1sUEsBAhQAFAAAAAgAh07iQIVROal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0"/>
                          <w:szCs w:val="10"/>
                          <w:lang w:val="en-US" w:eastAsia="zh-CN"/>
                        </w:rPr>
                        <w:t>width: 1.25rem;height: 1.25rem;/#2eb257/ColorG2e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38310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1111250</wp:posOffset>
                </wp:positionV>
                <wp:extent cx="1019175" cy="675005"/>
                <wp:effectExtent l="0" t="3810" r="9525" b="698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1"/>
                      </wps:cNvCnPr>
                      <wps:spPr>
                        <a:xfrm flipH="1">
                          <a:off x="2508885" y="2421890"/>
                          <a:ext cx="1019175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55pt;margin-top:87.5pt;height:53.15pt;width:80.25pt;z-index:238383104;mso-width-relative:page;mso-height-relative:page;" filled="f" stroked="t" coordsize="21600,21600" o:gfxdata="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zHIE9gAAAALAQAADwAAAAAA&#10;AAABACAAAAAiAAAAZHJzL2Rvd25yZXYueG1sUEsBAhQAFAAAAAgAh07iQL9ACjYTAgAA1A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1059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829945</wp:posOffset>
                </wp:positionV>
                <wp:extent cx="2181225" cy="561975"/>
                <wp:effectExtent l="6350" t="6350" r="22225" b="2222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1rem/#F85825/ColorOf8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5.35pt;height:44.25pt;width:171.75pt;z-index:225105920;v-text-anchor:middle;mso-width-relative:page;mso-height-relative:page;" fillcolor="#5B9BD5 [3204]" filled="t" stroked="t" coordsize="21600,21600" o:gfxdata="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y1rn3QAAAAsBAAAPAAAAAAAAAAEAIAAAACIAAABkcnMv&#10;ZG93bnJldi54bWxQSwECFAAUAAAACACHTuJAdbjpyX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1rem/#F85825/ColorOf8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3414144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3094990</wp:posOffset>
                </wp:positionV>
                <wp:extent cx="1238250" cy="576580"/>
                <wp:effectExtent l="0" t="8890" r="0" b="2413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1"/>
                      </wps:cNvCnPr>
                      <wps:spPr>
                        <a:xfrm flipH="1" flipV="1">
                          <a:off x="4432935" y="4462780"/>
                          <a:ext cx="1238250" cy="5765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0.3pt;margin-top:243.7pt;height:45.4pt;width:97.5pt;z-index:-1221553152;mso-width-relative:page;mso-height-relative:page;" filled="f" stroked="t" coordsize="21600,21600" o:gfxdata="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/UWE+&#10;2QAAAAsBAAAPAAAAAAAAAAEAIAAAACIAAABkcnMvZG93bnJldi54bWxQSwECFAAUAAAACACHTuJA&#10;MbvoUiACAAD3AwAADgAAAAAAAAABACAAAAAo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341312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3447415</wp:posOffset>
                </wp:positionV>
                <wp:extent cx="2143125" cy="448310"/>
                <wp:effectExtent l="6350" t="6350" r="22225" b="2159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1rem/#333333/ColorB333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8pt;margin-top:271.45pt;height:35.3pt;width:168.75pt;z-index:-1221554176;v-text-anchor:middle;mso-width-relative:page;mso-height-relative:page;" fillcolor="#5B9BD5 [3204]" filled="t" stroked="t" coordsize="21600,21600" o:gfxdata="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iqOcN3gAAAAsBAAAPAAAAAAAAAAEAIAAAACIAAABk&#10;cnMvZG93bnJldi54bWxQSwECFAAUAAAACACHTuJACHzxvHICAADU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1rem/#333333/ColorB333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847465" cy="4018915"/>
            <wp:effectExtent l="0" t="0" r="635" b="635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高度相关：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高度：50 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FootHeight</w:t>
      </w:r>
    </w:p>
    <w:p>
      <w:r>
        <w:drawing>
          <wp:inline distT="0" distB="0" distL="114300" distR="114300">
            <wp:extent cx="4266565" cy="638175"/>
            <wp:effectExtent l="0" t="0" r="63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标题高度50 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HeadHeight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95165" cy="8667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eastAsia="zh-CN"/>
        </w:rPr>
        <w:t>提交订单，结算高度</w:t>
      </w:r>
      <w:r>
        <w:rPr>
          <w:rFonts w:hint="eastAsia"/>
          <w:lang w:val="en-US" w:eastAsia="zh-CN"/>
        </w:rPr>
        <w:t xml:space="preserve"> 45/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BtnComHeight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4640" cy="552450"/>
            <wp:effectExtent l="0" t="0" r="1016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高度：55/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CategoryLeftHeight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宽度：85/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CategoryLeftWidth</w:t>
      </w:r>
    </w:p>
    <w:p>
      <w:r>
        <w:drawing>
          <wp:inline distT="0" distB="0" distL="114300" distR="114300">
            <wp:extent cx="2685415" cy="2333625"/>
            <wp:effectExtent l="0" t="0" r="635" b="952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分类右边：高度</w:t>
      </w:r>
      <w:r>
        <w:rPr>
          <w:rFonts w:hint="eastAsia"/>
          <w:lang w:val="en-US" w:eastAsia="zh-CN"/>
        </w:rPr>
        <w:t>105/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CategoryRightHeight</w:t>
      </w:r>
    </w:p>
    <w:p>
      <w:r>
        <w:drawing>
          <wp:inline distT="0" distB="0" distL="114300" distR="114300">
            <wp:extent cx="3618865" cy="1323975"/>
            <wp:effectExtent l="0" t="0" r="635" b="952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高度：30/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SearchHeight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99865" cy="371475"/>
            <wp:effectExtent l="0" t="0" r="635" b="952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商品规格</w:t>
      </w:r>
    </w:p>
    <w:p>
      <w:r>
        <w:drawing>
          <wp:inline distT="0" distB="0" distL="114300" distR="114300">
            <wp:extent cx="4152265" cy="838200"/>
            <wp:effectExtent l="0" t="0" r="635" b="0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购物车物品高度：</w:t>
      </w:r>
    </w:p>
    <w:p>
      <w:r>
        <w:drawing>
          <wp:inline distT="0" distB="0" distL="114300" distR="114300">
            <wp:extent cx="4304665" cy="1333500"/>
            <wp:effectExtent l="0" t="0" r="635" b="0"/>
            <wp:docPr id="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首页物品高度：图片高度 180*180,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(名称(功效) + 价格) 高度 80（这个控件不可以吧图片盖住了）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224078848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2145030</wp:posOffset>
                </wp:positionV>
                <wp:extent cx="934720" cy="31115"/>
                <wp:effectExtent l="0" t="46355" r="17780" b="3683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1"/>
                      </wps:cNvCnPr>
                      <wps:spPr>
                        <a:xfrm flipH="1" flipV="1">
                          <a:off x="2889250" y="5040630"/>
                          <a:ext cx="93472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7.5pt;margin-top:168.9pt;height:2.45pt;width:73.6pt;z-index:-70888448;mso-width-relative:page;mso-height-relative:page;" filled="f" stroked="t" coordsize="21600,21600" o:gfxdata="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AQUh1wAAAAsBAAAP&#10;AAAAAAAAAAEAIAAAACIAAABkcnMvZG93bnJldi54bWxQSwECFAAUAAAACACHTuJA7U+uVxkCAADf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4077824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1996440</wp:posOffset>
                </wp:positionV>
                <wp:extent cx="1885315" cy="359410"/>
                <wp:effectExtent l="6350" t="6350" r="13335" b="1524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和分类一样，增加点击购物车按钮区域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1pt;margin-top:157.2pt;height:28.3pt;width:148.45pt;z-index:-70889472;v-text-anchor:middle;mso-width-relative:page;mso-height-relative:page;" fillcolor="#5B9BD5 [3204]" filled="t" stroked="t" coordsize="21600,21600" o:gfxdata="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pNTsbdAAAACwEAAA8AAAAAAAAAAQAgAAAAIgAAAGRy&#10;cy9kb3ducmV2LnhtbFBLAQIUABQAAAAIAIdO4kAW2t4BcgIAANY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和分类一样，增加点击购物车按钮区域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24166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553720</wp:posOffset>
                </wp:positionV>
                <wp:extent cx="1225550" cy="20320"/>
                <wp:effectExtent l="0" t="47625" r="12700" b="6540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1"/>
                      </wps:cNvCnPr>
                      <wps:spPr>
                        <a:xfrm flipH="1" flipV="1">
                          <a:off x="1550670" y="3449320"/>
                          <a:ext cx="1225550" cy="203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.1pt;margin-top:43.6pt;height:1.6pt;width:96.5pt;z-index:-998725632;mso-width-relative:page;mso-height-relative:page;" filled="f" stroked="t" coordsize="21600,21600" o:gfxdata="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E9i39cAAAAI&#10;AQAADwAAAAAAAAABACAAAAAiAAAAZHJzL2Rvd25yZXYueG1sUEsBAhQAFAAAAAgAh07iQGNVNdod&#10;AgAA+QMAAA4AAAAAAAAAAQAgAAAAJgEAAGRycy9lMm9Eb2MueG1sUEsFBgAAAAAGAAYAWQEAALUF&#10;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240640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399415</wp:posOffset>
                </wp:positionV>
                <wp:extent cx="1011555" cy="348615"/>
                <wp:effectExtent l="6350" t="6350" r="10795" b="698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180*180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6pt;margin-top:31.45pt;height:27.45pt;width:79.65pt;z-index:-998726656;v-text-anchor:middle;mso-width-relative:page;mso-height-relative:page;" fillcolor="#5B9BD5 [3204]" filled="t" stroked="t" coordsize="21600,21600" o:gfxdata="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v33iNwAAAAKAQAADwAAAAAAAAABACAAAAAiAAAAZHJzL2Rv&#10;d25yZXYueG1sUEsBAhQAFAAAAAgAh07iQPgbIA1vAgAA1g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180*180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840448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105410</wp:posOffset>
                </wp:positionV>
                <wp:extent cx="0" cy="1221740"/>
                <wp:effectExtent l="48895" t="0" r="65405" b="1651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3001010"/>
                          <a:ext cx="0" cy="1221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pt;margin-top:8.3pt;height:96.2pt;width:0pt;z-index:-1926562816;mso-width-relative:page;mso-height-relative:page;" filled="f" stroked="t" coordsize="21600,21600" o:gfxdata="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kIh/fWAAAACAEAAA8AAAAAAAAAAQAgAAAAIgAAAGRycy9kb3du&#10;cmV2LnhtbFBLAQIUABQAAAAIAIdO4kA2ntrOAQIAALkDAAAOAAAAAAAAAAEAIAAAACU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840345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1829435</wp:posOffset>
                </wp:positionV>
                <wp:extent cx="1130935" cy="50165"/>
                <wp:effectExtent l="0" t="4445" r="12065" b="5969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1"/>
                      </wps:cNvCnPr>
                      <wps:spPr>
                        <a:xfrm flipH="1">
                          <a:off x="1303655" y="4654550"/>
                          <a:ext cx="1130935" cy="50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.65pt;margin-top:144.05pt;height:3.95pt;width:89.05pt;z-index:-1926563840;mso-width-relative:page;mso-height-relative:page;" filled="f" stroked="t" coordsize="21600,21600" o:gfxdata="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vusL9gAAAAKAQAADwAAAAAA&#10;AAABACAAAAAiAAAAZHJzL2Rvd25yZXYueG1sUEsBAhQAFAAAAAgAh07iQD6urAETAgAA1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949337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1654810</wp:posOffset>
                </wp:positionV>
                <wp:extent cx="1011555" cy="348615"/>
                <wp:effectExtent l="6350" t="6350" r="10795" b="698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高度80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7pt;margin-top:130.3pt;height:27.45pt;width:79.65pt;z-index:1179493376;v-text-anchor:middle;mso-width-relative:page;mso-height-relative:page;" fillcolor="#5B9BD5 [3204]" filled="t" stroked="t" coordsize="21600,21600" o:gfxdata="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CUhoDcAAAACwEAAA8AAAAAAAAAAQAgAAAAIgAAAGRycy9k&#10;b3ducmV2LnhtbFBLAQIUABQAAAAIAIdO4kDVckdL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高度80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840243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1349375</wp:posOffset>
                </wp:positionV>
                <wp:extent cx="27940" cy="918845"/>
                <wp:effectExtent l="46355" t="0" r="59055" b="1460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81430" y="4082415"/>
                          <a:ext cx="27940" cy="9188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.45pt;margin-top:106.25pt;height:72.35pt;width:2.2pt;z-index:-1926564864;mso-width-relative:page;mso-height-relative:page;" filled="f" stroked="t" coordsize="21600,21600" o:gfxdata="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xAGQPZAAAACQEAAA8AAAAAAAAAAQAgAAAA&#10;IgAAAGRycy9kb3ducmV2LnhtbFBLAQIUABQAAAAIAIdO4kA/0WkFCgIAAMQDAAAOAAAAAAAAAAEA&#10;IAAAACgBAABkcnMvZTJvRG9jLnhtbFBLBQYAAAAABgAGAFkBAACk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076450" cy="22955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19133440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2205355</wp:posOffset>
                </wp:positionV>
                <wp:extent cx="1030605" cy="1949450"/>
                <wp:effectExtent l="3810" t="0" r="13335" b="1270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27325" y="5299075"/>
                          <a:ext cx="1030605" cy="194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4.75pt;margin-top:173.65pt;height:153.5pt;width:81.15pt;z-index:819133440;mso-width-relative:page;mso-height-relative:page;" filled="f" stroked="t" coordsize="21600,21600" o:gfxdata="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pYpd2AAAAAsBAAAPAAAAAAAAAAEA&#10;IAAAACIAAABkcnMvZG93bnJldi54bWxQSwECFAAUAAAACACHTuJAISWsXQ8CAAC6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7715456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4129405</wp:posOffset>
                </wp:positionV>
                <wp:extent cx="1902460" cy="634365"/>
                <wp:effectExtent l="6350" t="6350" r="15240" b="698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63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这里的高度和分类右边一样高度，105/</w:t>
                            </w:r>
                            <w:r>
                              <w:rPr>
                                <w:rFonts w:hint="default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CategoryRightHeight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55pt;margin-top:325.15pt;height:49.95pt;width:149.8pt;z-index:-937251840;v-text-anchor:middle;mso-width-relative:page;mso-height-relative:page;" fillcolor="#5B9BD5 [3204]" filled="t" stroked="t" coordsize="21600,21600" o:gfxdata="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i1wo3QAAAAsBAAAPAAAAAAAAAAEAIAAAACIAAABkcnMv&#10;ZG93bnJldi54bWxQSwECFAAUAAAACACHTuJAOqmN9HACAADW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这里的高度和分类右边一样高度，105/</w:t>
                      </w:r>
                      <w:r>
                        <w:rPr>
                          <w:rFonts w:hint="default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CategoryRightHeight</w:t>
                      </w:r>
                    </w:p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7718528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659130</wp:posOffset>
                </wp:positionV>
                <wp:extent cx="699135" cy="246380"/>
                <wp:effectExtent l="0" t="4445" r="5715" b="349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1"/>
                      </wps:cNvCnPr>
                      <wps:spPr>
                        <a:xfrm flipH="1">
                          <a:off x="0" y="0"/>
                          <a:ext cx="699135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1pt;margin-top:51.9pt;height:19.4pt;width:55.05pt;z-index:-937248768;mso-width-relative:page;mso-height-relative:page;" filled="f" stroked="t" coordsize="21600,21600" o:gfxdata="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+3992QAAAAsBAAAPAAAAAAAAAAEAIAAA&#10;ACIAAABkcnMvZG93bnJldi54bWxQSwECFAAUAAAACACHTuJAPYGVYwsCAADKAwAADgAAAAAAAAAB&#10;ACAAAAAo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7715456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448310</wp:posOffset>
                </wp:positionV>
                <wp:extent cx="1902460" cy="421005"/>
                <wp:effectExtent l="6350" t="6350" r="15240" b="1079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333333/ColorB333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15pt;margin-top:35.3pt;height:33.15pt;width:149.8pt;z-index:-937251840;v-text-anchor:middle;mso-width-relative:page;mso-height-relative:page;" fillcolor="#5B9BD5 [3204]" filled="t" stroked="t" coordsize="21600,21600" o:gfxdata="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JXauPdAAAACgEAAA8AAAAAAAAAAQAgAAAAIgAAAGRycy9k&#10;b3ducmV2LnhtbFBLAQIUABQAAAAIAIdO4kB9FtIrbwIAANY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333333/ColorB333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9131392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509270</wp:posOffset>
                </wp:positionV>
                <wp:extent cx="1353820" cy="275590"/>
                <wp:effectExtent l="6350" t="6350" r="11430" b="228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rem/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ColorOf8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25pt;margin-top:40.1pt;height:21.7pt;width:106.6pt;z-index:819131392;v-text-anchor:middle;mso-width-relative:page;mso-height-relative:page;" fillcolor="#5B9BD5 [3204]" filled="t" stroked="t" coordsize="21600,21600" o:gfxdata="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zLGC9wAAAAKAQAADwAAAAAAAAABACAAAAAiAAAAZHJz&#10;L2Rvd25yZXYueG1sUEsBAhQAFAAAAAgAh07iQBRAprpyAgAA1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eastAsia="宋体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rem/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ColorOf8</w:t>
                      </w:r>
                    </w:p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913241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647065</wp:posOffset>
                </wp:positionV>
                <wp:extent cx="805180" cy="196850"/>
                <wp:effectExtent l="1270" t="4445" r="12700" b="4635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3"/>
                      </wps:cNvCnPr>
                      <wps:spPr>
                        <a:xfrm>
                          <a:off x="2346325" y="3540125"/>
                          <a:ext cx="8051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35pt;margin-top:50.95pt;height:15.5pt;width:63.4pt;z-index:819132416;mso-width-relative:page;mso-height-relative:page;" filled="f" stroked="t" coordsize="21600,21600" o:gfxdata="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HYjoNcAAAAKAQAADwAAAAAAAAABACAA&#10;AAAiAAAAZHJzL2Rvd25yZXYueG1sUEsBAhQAFAAAAAgAh07iQIhMNrEOAgAAzA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30560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2955290</wp:posOffset>
                </wp:positionV>
                <wp:extent cx="319405" cy="520700"/>
                <wp:effectExtent l="0" t="0" r="4445" b="1270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28870" y="6049010"/>
                          <a:ext cx="319405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8.1pt;margin-top:232.7pt;height:41pt;width:25.15pt;z-index:36930560;mso-width-relative:page;mso-height-relative:page;" filled="f" stroked="t" coordsize="21600,21600" o:gfxdata="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wwnt7XAAAACwEAAA8AAAAAAAAAAQAgAAAA&#10;IgAAAGRycy9kb3ducmV2LnhtbFBLAQIUABQAAAAIAIdO4kAj1L2iDAIAALg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295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3442970</wp:posOffset>
                </wp:positionV>
                <wp:extent cx="2181225" cy="248920"/>
                <wp:effectExtent l="6350" t="6350" r="22225" b="1143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0.9375rem/#2eb257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/ColorG2e，按钮边框也是绿色的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5pt;margin-top:271.1pt;height:19.6pt;width:171.75pt;z-index:36929536;v-text-anchor:middle;mso-width-relative:page;mso-height-relative:page;" fillcolor="#5B9BD5 [3204]" filled="t" stroked="t" coordsize="21600,21600" o:gfxdata="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2yqcd0AAAALAQAADwAAAAAAAAABACAAAAAiAAAAZHJz&#10;L2Rvd25yZXYueG1sUEsBAhQAFAAAAAgAh07iQEkmWOtxAgAA1g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0.9375rem/#2eb257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/ColorG2e，按钮边框也是绿色的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4782592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2548255</wp:posOffset>
                </wp:positionV>
                <wp:extent cx="2176145" cy="271780"/>
                <wp:effectExtent l="6350" t="6350" r="8255" b="762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width: 1rem; height: 1rem;/#9375remC7C7C7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/ColorBc7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2pt;margin-top:200.65pt;height:21.4pt;width:171.35pt;z-index:-170184704;v-text-anchor:middle;mso-width-relative:page;mso-height-relative:page;" fillcolor="#5B9BD5 [3204]" filled="t" stroked="t" coordsize="21600,21600" o:gfxdata="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NjlP33QAAAAsBAAAPAAAAAAAAAAEAIAAAACIAAABk&#10;cnMvZG93bnJldi54bWxQSwECFAAUAAAACACHTuJAUfxTMHMCAADW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width: 1rem; height: 1rem;/#9375remC7C7C7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/ColorBc7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8401408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2139315</wp:posOffset>
                </wp:positionV>
                <wp:extent cx="554355" cy="535940"/>
                <wp:effectExtent l="0" t="0" r="17145" b="1651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355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6.35pt;margin-top:168.45pt;height:42.2pt;width:43.65pt;z-index:-1926565888;mso-width-relative:page;mso-height-relative:page;" filled="f" stroked="t" coordsize="21600,21600" o:gfxdata="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s6Geh2AAAAAsBAAAPAAAAAAAAAAEAIAAAACIAAABkcnMvZG93&#10;bnJldi54bWxQSwECFAAUAAAACACHTuJAR3FNgQACAACs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024332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1476375</wp:posOffset>
                </wp:positionV>
                <wp:extent cx="509270" cy="330200"/>
                <wp:effectExtent l="0" t="0" r="5080" b="1270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51730" y="4570095"/>
                          <a:ext cx="50927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9.9pt;margin-top:116.25pt;height:26pt;width:40.1pt;z-index:-1504723968;mso-width-relative:page;mso-height-relative:page;" filled="f" stroked="t" coordsize="21600,21600" o:gfxdata="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q/VI1gAAAAsBAAAPAAAAAAAAAAEAIAAAACIA&#10;AABkcnMvZG93bnJldi54bWxQSwECFAAUAAAACACHTuJAB2AlfQsCAAC4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3858048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1602105</wp:posOffset>
                </wp:positionV>
                <wp:extent cx="1902460" cy="421005"/>
                <wp:effectExtent l="6350" t="6350" r="15240" b="1079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9375rem/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ColorOf8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pt;margin-top:126.15pt;height:33.15pt;width:149.8pt;z-index:1033858048;v-text-anchor:middle;mso-width-relative:page;mso-height-relative:page;" fillcolor="#5B9BD5 [3204]" filled="t" stroked="t" coordsize="21600,21600" o:gfxdata="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IdeBXdAAAACwEAAA8AAAAAAAAAAQAgAAAAIgAAAGRycy9k&#10;b3ducmV2LnhtbFBLAQIUABQAAAAIAIdO4kA53ObIbwIAANY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9375rem/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ColorOf8</w:t>
                      </w:r>
                    </w:p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02412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1472565</wp:posOffset>
                </wp:positionV>
                <wp:extent cx="405765" cy="2129790"/>
                <wp:effectExtent l="4445" t="0" r="46990" b="381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34440" y="4598035"/>
                          <a:ext cx="405765" cy="2129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.25pt;margin-top:115.95pt;height:167.7pt;width:31.95pt;z-index:-1504726016;mso-width-relative:page;mso-height-relative:page;" filled="f" stroked="t" coordsize="21600,21600" o:gfxdata="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vDuD2gAAAAoBAAAPAAAAAAAAAAEAIAAA&#10;ACIAAABkcnMvZG93bnJldi54bWxQSwECFAAUAAAACACHTuJA2+U5QQoCAACvAwAADgAAAAAAAAAB&#10;ACAAAAAp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0240256" behindDoc="0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3608070</wp:posOffset>
                </wp:positionV>
                <wp:extent cx="1902460" cy="421005"/>
                <wp:effectExtent l="6350" t="6350" r="15240" b="107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9375rem/#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666666/ColorB666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284.1pt;height:33.15pt;width:149.8pt;z-index:-1504727040;v-text-anchor:middle;mso-width-relative:page;mso-height-relative:page;" fillcolor="#5B9BD5 [3204]" filled="t" stroked="t" coordsize="21600,21600" o:gfxdata="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PZ/BHdAAAADAEAAA8AAAAAAAAAAQAgAAAAIgAAAGRycy9k&#10;b3ducmV2LnhtbFBLAQIUABQAAAAIAIdO4kAjWagS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9375rem/#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666666/ColorB666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024230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2899410</wp:posOffset>
                </wp:positionV>
                <wp:extent cx="706120" cy="741045"/>
                <wp:effectExtent l="3175" t="0" r="14605" b="2095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28775" y="5438140"/>
                          <a:ext cx="706120" cy="741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.6pt;margin-top:228.3pt;height:58.35pt;width:55.6pt;z-index:-1504724992;mso-width-relative:page;mso-height-relative:page;" filled="f" stroked="t" coordsize="21600,21600" o:gfxdata="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TK/b2QAAAAoBAAAPAAAAAAAAAAEAIAAAACIAAABk&#10;cnMvZG93bnJldi54bWxQSwECFAAUAAAACACHTuJAWlOhUwUCAACu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314190" cy="3361690"/>
            <wp:effectExtent l="0" t="0" r="10160" b="10160"/>
            <wp:docPr id="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92519270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1270</wp:posOffset>
                </wp:positionV>
                <wp:extent cx="1902460" cy="421005"/>
                <wp:effectExtent l="6350" t="6350" r="15240" b="1079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0.</w:t>
                            </w: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9375rem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666666/ColorB666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7pt;margin-top:0.1pt;height:33.15pt;width:149.8pt;z-index:-369774592;v-text-anchor:middle;mso-width-relative:page;mso-height-relative:page;" fillcolor="#5B9BD5 [3204]" filled="t" stroked="t" coordsize="21600,21600" o:gfxdata="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O46a2gAAAAcBAAAPAAAAAAAAAAEAIAAAACIAAABkcnMvZG93&#10;bnJldi54bWxQSwECFAAUAAAACACHTuJARd77IXACAADW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0.</w:t>
                      </w: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9375rem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  <w:t>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666666/ColorB666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7716480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34925</wp:posOffset>
                </wp:positionV>
                <wp:extent cx="1902460" cy="421005"/>
                <wp:effectExtent l="6350" t="6350" r="15240" b="10795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/#333333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/ColorB333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65pt;margin-top:2.75pt;height:33.15pt;width:149.8pt;z-index:-937250816;v-text-anchor:middle;mso-width-relative:page;mso-height-relative:page;" fillcolor="#5B9BD5 [3204]" filled="t" stroked="t" coordsize="21600,21600" o:gfxdata="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O9H0fZAAAABwEAAA8AAAAAAAAAAQAgAAAAIgAAAGRycy9kb3du&#10;cmV2LnhtbFBLAQIUABQAAAAIAIdO4kDMoUGdcAIAANY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222222"/>
                          <w:sz w:val="15"/>
                          <w:szCs w:val="15"/>
                        </w:rPr>
                        <w:t>rem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  <w:t>/#333333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/ColorB333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1913548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74295</wp:posOffset>
                </wp:positionV>
                <wp:extent cx="1725295" cy="1227455"/>
                <wp:effectExtent l="0" t="3810" r="8255" b="698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8920" y="2375535"/>
                          <a:ext cx="1725295" cy="1227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9.6pt;margin-top:5.85pt;height:96.65pt;width:135.85pt;z-index:819135488;mso-width-relative:page;mso-height-relative:page;" filled="f" stroked="t" coordsize="21600,21600" o:gfxdata="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0WF8DXAAAACgEAAA8AAAAAAAAAAQAgAAAAIgAA&#10;AGRycy9kb3ducmV2LnhtbFBLAQIUABQAAAAIAIdO4kCUlk1YCQIAALA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913446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35560</wp:posOffset>
                </wp:positionV>
                <wp:extent cx="224155" cy="851535"/>
                <wp:effectExtent l="26035" t="1270" r="16510" b="444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0870" y="2336800"/>
                          <a:ext cx="224155" cy="851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1pt;margin-top:2.8pt;height:67.05pt;width:17.65pt;z-index:819134464;mso-width-relative:page;mso-height-relative:page;" filled="f" stroked="t" coordsize="21600,21600" o:gfxdata="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/bKn9cAAAAJAQAADwAAAAAAAAABACAAAAAiAAAAZHJz&#10;L2Rvd25yZXYueG1sUEsBAhQAFAAAAAgAh07iQArj9vMFAgAAr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4809369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1515745</wp:posOffset>
                </wp:positionV>
                <wp:extent cx="1188085" cy="1036320"/>
                <wp:effectExtent l="0" t="0" r="12065" b="1143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42310" y="4015105"/>
                          <a:ext cx="1188085" cy="103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5.3pt;margin-top:119.35pt;height:81.6pt;width:93.55pt;z-index:1448093696;mso-width-relative:page;mso-height-relative:page;" filled="f" stroked="t" coordsize="21600,21600" o:gfxdata="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K3iR9cAAAALAQAADwAAAAAAAAABACAA&#10;AAAiAAAAZHJzL2Rvd25yZXYueG1sUEsBAhQAFAAAAAgAh07iQJsNARMOAgAAug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809267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2541905</wp:posOffset>
                </wp:positionV>
                <wp:extent cx="2181225" cy="248920"/>
                <wp:effectExtent l="6350" t="6350" r="22225" b="1143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0.875rem/#2eb257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val="en-US" w:eastAsia="zh-CN"/>
                              </w:rPr>
                              <w:t>/ColorG2e,电话和图标都是绿色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65pt;margin-top:200.15pt;height:19.6pt;width:171.75pt;z-index:1448092672;v-text-anchor:middle;mso-width-relative:page;mso-height-relative:page;" fillcolor="#5B9BD5 [3204]" filled="t" stroked="t" coordsize="21600,21600" o:gfxdata="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nZJN63QAAAAsBAAAPAAAAAAAAAAEAIAAAACIAAABk&#10;cnMvZG93bnJldi54bWxQSwECFAAUAAAACACHTuJALoU6vnMCAADW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0.875rem/#2eb257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val="en-US" w:eastAsia="zh-CN"/>
                        </w:rPr>
                        <w:t>/ColorG2e,电话和图标都是绿色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9136512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1525905</wp:posOffset>
                </wp:positionV>
                <wp:extent cx="89535" cy="963295"/>
                <wp:effectExtent l="41275" t="0" r="21590" b="825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49145" y="4025265"/>
                          <a:ext cx="89535" cy="963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1.35pt;margin-top:120.15pt;height:75.85pt;width:7.05pt;z-index:819136512;mso-width-relative:page;mso-height-relative:page;" filled="f" stroked="t" coordsize="21600,21600" o:gfxdata="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71d61wAAAAsBAAAPAAAAAAAAAAEAIAAAACIA&#10;AABkcnMvZG93bnJldi54bWxQSwECFAAUAAAACACHTuJAx5OWewoCAAC3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70368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2399030</wp:posOffset>
                </wp:positionV>
                <wp:extent cx="1902460" cy="421005"/>
                <wp:effectExtent l="6350" t="6350" r="15240" b="1079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0.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3"/>
                                <w:szCs w:val="13"/>
                                <w:lang w:eastAsia="zh-CN"/>
                              </w:rPr>
                              <w:t>875rem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</w:rPr>
                              <w:t>/#</w:t>
                            </w:r>
                            <w:r>
                              <w:rPr>
                                <w:rFonts w:hint="eastAsia" w:ascii="Consolas" w:hAnsi="Consolas" w:cs="Consolas"/>
                                <w:color w:val="222222"/>
                                <w:sz w:val="15"/>
                                <w:szCs w:val="15"/>
                                <w:lang w:val="en-US" w:eastAsia="zh-CN"/>
                              </w:rPr>
                              <w:t>999999/ColorB999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85pt;margin-top:188.9pt;height:33.15pt;width:149.8pt;z-index:197703680;v-text-anchor:middle;mso-width-relative:page;mso-height-relative:page;" fillcolor="#5B9BD5 [3204]" filled="t" stroked="t" coordsize="21600,21600" o:gfxdata="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jr+RTcAAAACgEAAA8AAAAAAAAAAQAgAAAAIgAAAGRycy9k&#10;b3ducmV2LnhtbFBLAQIUABQAAAAIAIdO4kDAMw9gcAIAANY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0.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3"/>
                          <w:szCs w:val="13"/>
                          <w:lang w:eastAsia="zh-CN"/>
                        </w:rPr>
                        <w:t>875rem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</w:rPr>
                        <w:t>/#</w:t>
                      </w:r>
                      <w:r>
                        <w:rPr>
                          <w:rFonts w:hint="eastAsia" w:ascii="Consolas" w:hAnsi="Consolas" w:cs="Consolas"/>
                          <w:color w:val="222222"/>
                          <w:sz w:val="15"/>
                          <w:szCs w:val="15"/>
                          <w:lang w:val="en-US" w:eastAsia="zh-CN"/>
                        </w:rPr>
                        <w:t>999999/ColorB999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4514215" cy="1838325"/>
            <wp:effectExtent l="0" t="0" r="635" b="9525"/>
            <wp:docPr id="1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F3D20"/>
    <w:rsid w:val="000E665B"/>
    <w:rsid w:val="00D73B33"/>
    <w:rsid w:val="01487A28"/>
    <w:rsid w:val="01521C8D"/>
    <w:rsid w:val="015B49F5"/>
    <w:rsid w:val="017C0FD1"/>
    <w:rsid w:val="01F96B32"/>
    <w:rsid w:val="02D24BF8"/>
    <w:rsid w:val="030D18B9"/>
    <w:rsid w:val="040D3E7E"/>
    <w:rsid w:val="078F3D20"/>
    <w:rsid w:val="08E50D80"/>
    <w:rsid w:val="09BD768B"/>
    <w:rsid w:val="0A5F75EC"/>
    <w:rsid w:val="0A725868"/>
    <w:rsid w:val="0B3D7200"/>
    <w:rsid w:val="0B543BCA"/>
    <w:rsid w:val="0CA4259A"/>
    <w:rsid w:val="0CD90161"/>
    <w:rsid w:val="0D3A4B54"/>
    <w:rsid w:val="0D6B406F"/>
    <w:rsid w:val="0DEC4878"/>
    <w:rsid w:val="0E43176A"/>
    <w:rsid w:val="0EEC04E2"/>
    <w:rsid w:val="0F7A3211"/>
    <w:rsid w:val="0F94290A"/>
    <w:rsid w:val="0FEA1745"/>
    <w:rsid w:val="102C0C7F"/>
    <w:rsid w:val="10F1752E"/>
    <w:rsid w:val="131355B8"/>
    <w:rsid w:val="136D5CAC"/>
    <w:rsid w:val="13EB0156"/>
    <w:rsid w:val="143D482D"/>
    <w:rsid w:val="16C53D2E"/>
    <w:rsid w:val="16D56C02"/>
    <w:rsid w:val="17E51793"/>
    <w:rsid w:val="199A6399"/>
    <w:rsid w:val="19D5030E"/>
    <w:rsid w:val="1A021371"/>
    <w:rsid w:val="1A6973AE"/>
    <w:rsid w:val="1B474E14"/>
    <w:rsid w:val="1B501ABF"/>
    <w:rsid w:val="1B8F44EE"/>
    <w:rsid w:val="1CBA6D18"/>
    <w:rsid w:val="22780D08"/>
    <w:rsid w:val="22A06757"/>
    <w:rsid w:val="238E3ECE"/>
    <w:rsid w:val="23B319B5"/>
    <w:rsid w:val="23F53C86"/>
    <w:rsid w:val="25272FE0"/>
    <w:rsid w:val="255138B0"/>
    <w:rsid w:val="25B8277B"/>
    <w:rsid w:val="25C87F59"/>
    <w:rsid w:val="261B6FB0"/>
    <w:rsid w:val="266C665A"/>
    <w:rsid w:val="267B1B67"/>
    <w:rsid w:val="279F2057"/>
    <w:rsid w:val="27F46229"/>
    <w:rsid w:val="28490AF3"/>
    <w:rsid w:val="29E872B2"/>
    <w:rsid w:val="2A323FD1"/>
    <w:rsid w:val="2A851F6F"/>
    <w:rsid w:val="2A8D2B67"/>
    <w:rsid w:val="2AD862BE"/>
    <w:rsid w:val="2AF000C9"/>
    <w:rsid w:val="2C3174F4"/>
    <w:rsid w:val="2C89622C"/>
    <w:rsid w:val="2E3134CD"/>
    <w:rsid w:val="2E8D127B"/>
    <w:rsid w:val="2E986887"/>
    <w:rsid w:val="2EB1119F"/>
    <w:rsid w:val="2F2441CF"/>
    <w:rsid w:val="2FAF0B39"/>
    <w:rsid w:val="30904764"/>
    <w:rsid w:val="31E218FC"/>
    <w:rsid w:val="33251B93"/>
    <w:rsid w:val="338464CF"/>
    <w:rsid w:val="33FD2944"/>
    <w:rsid w:val="34911431"/>
    <w:rsid w:val="34AD3D7D"/>
    <w:rsid w:val="35246CCF"/>
    <w:rsid w:val="35A4383E"/>
    <w:rsid w:val="36B87911"/>
    <w:rsid w:val="36F36401"/>
    <w:rsid w:val="37382DA2"/>
    <w:rsid w:val="37421987"/>
    <w:rsid w:val="375A6E4C"/>
    <w:rsid w:val="37C74A93"/>
    <w:rsid w:val="38C96263"/>
    <w:rsid w:val="3A1A0C8D"/>
    <w:rsid w:val="3A9036AD"/>
    <w:rsid w:val="3A9F08E1"/>
    <w:rsid w:val="3ACE075B"/>
    <w:rsid w:val="3AEA47F8"/>
    <w:rsid w:val="3AF8121B"/>
    <w:rsid w:val="3C771887"/>
    <w:rsid w:val="3D7B5DF4"/>
    <w:rsid w:val="3D926230"/>
    <w:rsid w:val="3DC07F8C"/>
    <w:rsid w:val="3E512B28"/>
    <w:rsid w:val="3FB46301"/>
    <w:rsid w:val="3FBA3D99"/>
    <w:rsid w:val="3FD26429"/>
    <w:rsid w:val="40951551"/>
    <w:rsid w:val="4139461F"/>
    <w:rsid w:val="417F5E3B"/>
    <w:rsid w:val="41F13401"/>
    <w:rsid w:val="42D5392C"/>
    <w:rsid w:val="436F7502"/>
    <w:rsid w:val="442D5B26"/>
    <w:rsid w:val="45792B37"/>
    <w:rsid w:val="45A364D6"/>
    <w:rsid w:val="45FA3774"/>
    <w:rsid w:val="46423E22"/>
    <w:rsid w:val="4717776E"/>
    <w:rsid w:val="474435EE"/>
    <w:rsid w:val="47E72B53"/>
    <w:rsid w:val="4836404F"/>
    <w:rsid w:val="491130C3"/>
    <w:rsid w:val="49C82214"/>
    <w:rsid w:val="49C84581"/>
    <w:rsid w:val="4A161096"/>
    <w:rsid w:val="4A4E7269"/>
    <w:rsid w:val="4B483800"/>
    <w:rsid w:val="4BC41863"/>
    <w:rsid w:val="4C78152B"/>
    <w:rsid w:val="4C983396"/>
    <w:rsid w:val="4D733189"/>
    <w:rsid w:val="4E526EE6"/>
    <w:rsid w:val="4EAC3DD8"/>
    <w:rsid w:val="4F6D6C0F"/>
    <w:rsid w:val="505F20B7"/>
    <w:rsid w:val="51F405D0"/>
    <w:rsid w:val="520F696A"/>
    <w:rsid w:val="52DC3AB8"/>
    <w:rsid w:val="533F1E1F"/>
    <w:rsid w:val="53526358"/>
    <w:rsid w:val="54D1504B"/>
    <w:rsid w:val="55203E3A"/>
    <w:rsid w:val="55A3255C"/>
    <w:rsid w:val="56AE610F"/>
    <w:rsid w:val="57AD7885"/>
    <w:rsid w:val="57CB6022"/>
    <w:rsid w:val="58206805"/>
    <w:rsid w:val="59A17C12"/>
    <w:rsid w:val="5B583D45"/>
    <w:rsid w:val="5B7558B9"/>
    <w:rsid w:val="5B8834D8"/>
    <w:rsid w:val="5BA35641"/>
    <w:rsid w:val="5BC45128"/>
    <w:rsid w:val="5BCD357A"/>
    <w:rsid w:val="5C6D55E1"/>
    <w:rsid w:val="5CF2493B"/>
    <w:rsid w:val="5D0003B3"/>
    <w:rsid w:val="5D483441"/>
    <w:rsid w:val="5D5A6C61"/>
    <w:rsid w:val="602004B7"/>
    <w:rsid w:val="605D587C"/>
    <w:rsid w:val="60A803D8"/>
    <w:rsid w:val="61686201"/>
    <w:rsid w:val="62AB20EA"/>
    <w:rsid w:val="634F29D3"/>
    <w:rsid w:val="64280F1A"/>
    <w:rsid w:val="64B9744F"/>
    <w:rsid w:val="653A3E12"/>
    <w:rsid w:val="65C1094F"/>
    <w:rsid w:val="67B56913"/>
    <w:rsid w:val="67D935AD"/>
    <w:rsid w:val="688675F2"/>
    <w:rsid w:val="68D653BC"/>
    <w:rsid w:val="69346157"/>
    <w:rsid w:val="695303F1"/>
    <w:rsid w:val="69546639"/>
    <w:rsid w:val="69F4133D"/>
    <w:rsid w:val="6BEB52ED"/>
    <w:rsid w:val="6C287D0F"/>
    <w:rsid w:val="6D535020"/>
    <w:rsid w:val="6DD8648F"/>
    <w:rsid w:val="6E281ADB"/>
    <w:rsid w:val="6E943386"/>
    <w:rsid w:val="6F32632E"/>
    <w:rsid w:val="6FE54087"/>
    <w:rsid w:val="709A3283"/>
    <w:rsid w:val="71AF051B"/>
    <w:rsid w:val="72D22B8D"/>
    <w:rsid w:val="72D41A0A"/>
    <w:rsid w:val="73520D20"/>
    <w:rsid w:val="74364C17"/>
    <w:rsid w:val="747C600B"/>
    <w:rsid w:val="74D4364D"/>
    <w:rsid w:val="75B146AB"/>
    <w:rsid w:val="75C41DD7"/>
    <w:rsid w:val="76931BB3"/>
    <w:rsid w:val="76A91608"/>
    <w:rsid w:val="773318AE"/>
    <w:rsid w:val="773E160E"/>
    <w:rsid w:val="77916DD3"/>
    <w:rsid w:val="79CA40AF"/>
    <w:rsid w:val="7A3E099B"/>
    <w:rsid w:val="7A422947"/>
    <w:rsid w:val="7ADC587C"/>
    <w:rsid w:val="7B1E0923"/>
    <w:rsid w:val="7BC808F6"/>
    <w:rsid w:val="7C8C420C"/>
    <w:rsid w:val="7D020E8B"/>
    <w:rsid w:val="7D947862"/>
    <w:rsid w:val="7D9556E9"/>
    <w:rsid w:val="7E0B77FF"/>
    <w:rsid w:val="7E202F63"/>
    <w:rsid w:val="7F0841DB"/>
    <w:rsid w:val="7F165EEF"/>
    <w:rsid w:val="7FB81AAE"/>
    <w:rsid w:val="7FEB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webkit-css-property"/>
    <w:basedOn w:val="2"/>
    <w:qFormat/>
    <w:uiPriority w:val="0"/>
  </w:style>
  <w:style w:type="character" w:customStyle="1" w:styleId="5">
    <w:name w:val="valu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2018-04-17T11:28:00Z</dcterms:created>
  <dc:creator>致青春</dc:creator>
  <cp:lastModifiedBy>致青春</cp:lastModifiedBy>
  <dcterms:modified xsi:type="dcterms:W3CDTF">2018-04-24T08:07:55Z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